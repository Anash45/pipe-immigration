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B078" w14:textId="77777777" w:rsidR="00CA6827" w:rsidRDefault="00CA6827" w:rsidP="00C30A90">
      <w:pPr>
        <w:pStyle w:val="Heading1"/>
      </w:pPr>
      <w:r>
        <w:t>Page 3 – Dashboard</w:t>
      </w:r>
    </w:p>
    <w:p w14:paraId="1750F2A0" w14:textId="292C09F7" w:rsidR="00EA65CC" w:rsidRDefault="00CA6827" w:rsidP="0025373D">
      <w:r>
        <w:t>Inquiry/Payment is always enabled.</w:t>
      </w:r>
    </w:p>
    <w:p w14:paraId="19870BA5" w14:textId="2591F3D9" w:rsidR="00CA6827" w:rsidRDefault="00CA6827" w:rsidP="0025373D">
      <w:r>
        <w:t>Qualification process is only enabled when the client has paid for the process.</w:t>
      </w:r>
    </w:p>
    <w:p w14:paraId="27EB211E" w14:textId="02623992" w:rsidR="00CA6827" w:rsidRDefault="00CA6827" w:rsidP="0025373D"/>
    <w:p w14:paraId="0D4735F6" w14:textId="39254E0E" w:rsidR="00CA6827" w:rsidRDefault="00CA6827" w:rsidP="0025373D">
      <w:r>
        <w:t xml:space="preserve">The </w:t>
      </w:r>
      <w:r w:rsidRPr="00CA6827">
        <w:drawing>
          <wp:inline distT="0" distB="0" distL="0" distR="0" wp14:anchorId="2854E806" wp14:editId="5C55EB2B">
            <wp:extent cx="5387807" cy="413039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3CDC" w14:textId="77777777" w:rsidR="00CA6827" w:rsidRDefault="00CA6827">
      <w:pPr>
        <w:spacing w:after="160" w:line="259" w:lineRule="auto"/>
      </w:pPr>
      <w:r>
        <w:br w:type="page"/>
      </w:r>
    </w:p>
    <w:p w14:paraId="3E8CC318" w14:textId="71E433CA" w:rsidR="00CA6827" w:rsidRDefault="00CA6827" w:rsidP="00C30A90">
      <w:pPr>
        <w:pStyle w:val="Heading1"/>
      </w:pPr>
      <w:r>
        <w:lastRenderedPageBreak/>
        <w:t>Inquiry/Payment Form</w:t>
      </w:r>
    </w:p>
    <w:p w14:paraId="033004C4" w14:textId="5AA3B31C" w:rsidR="00CA6827" w:rsidRDefault="00CA6827" w:rsidP="0025373D">
      <w:r w:rsidRPr="00CA6827">
        <w:drawing>
          <wp:inline distT="0" distB="0" distL="0" distR="0" wp14:anchorId="4DE1B420" wp14:editId="780D86D9">
            <wp:extent cx="6857191" cy="352598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29" b="8936"/>
                    <a:stretch/>
                  </pic:blipFill>
                  <pic:spPr bwMode="auto">
                    <a:xfrm>
                      <a:off x="0" y="0"/>
                      <a:ext cx="6858000" cy="352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B1435" w14:textId="14027F0E" w:rsidR="00CA6827" w:rsidRDefault="00CA6827" w:rsidP="0025373D"/>
    <w:p w14:paraId="3ED0F149" w14:textId="4E8CA8E0" w:rsidR="00CA6827" w:rsidRDefault="00CA6827" w:rsidP="0025373D">
      <w:r>
        <w:t>The form should be smart. If we already verify an email, ask for the cell. If we already verify a cell, ask for an email. But again, many of these clients don’t have emails.</w:t>
      </w:r>
    </w:p>
    <w:p w14:paraId="0537705F" w14:textId="3ADE9B91" w:rsidR="00CA6827" w:rsidRDefault="00CA6827" w:rsidP="0025373D"/>
    <w:p w14:paraId="0902E637" w14:textId="7F801C8E" w:rsidR="00CA6827" w:rsidRDefault="00C30A90" w:rsidP="0025373D">
      <w:r>
        <w:t>If they select Yes for needing help to complete the qualification form, we add SystemData.CostofAssistance to the SystemData.CostofQualification.</w:t>
      </w:r>
    </w:p>
    <w:p w14:paraId="70D47AC1" w14:textId="22763208" w:rsidR="00C30A90" w:rsidRDefault="00C30A90" w:rsidP="0025373D"/>
    <w:p w14:paraId="2B6A1062" w14:textId="3C68E3C7" w:rsidR="00C30A90" w:rsidRDefault="00C30A90" w:rsidP="0025373D">
      <w:r>
        <w:t>For Phase I, we are only going to give links to Stripe and PayPal if they select these payment methods. We get those links from the SystemData table.</w:t>
      </w:r>
      <w:r>
        <w:br/>
      </w:r>
    </w:p>
    <w:p w14:paraId="3318E4CD" w14:textId="39FB252C" w:rsidR="00C30A90" w:rsidRDefault="00C30A90" w:rsidP="0025373D">
      <w:r>
        <w:t>We display a corresponding help text that gives them instructions to pay via Zelle, By Mailing a Check or coming into the office. We’ll can keep those messages in either the SystemData table or the Screen table.</w:t>
      </w:r>
    </w:p>
    <w:p w14:paraId="0ABD30A7" w14:textId="3F2DE235" w:rsidR="00C30A90" w:rsidRDefault="00C30A90" w:rsidP="0025373D">
      <w:r w:rsidRPr="00C30A90">
        <w:drawing>
          <wp:inline distT="0" distB="0" distL="0" distR="0" wp14:anchorId="10BD9FE6" wp14:editId="0F864D18">
            <wp:extent cx="1954303" cy="225690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440" cy="22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F19B" w14:textId="48E9EF36" w:rsidR="00C30A90" w:rsidRDefault="00C30A90" w:rsidP="0025373D"/>
    <w:p w14:paraId="518AD730" w14:textId="44C55026" w:rsidR="00C30A90" w:rsidRPr="0025373D" w:rsidRDefault="00C30A90" w:rsidP="0025373D">
      <w:r>
        <w:t xml:space="preserve">Once they’ve entered their </w:t>
      </w:r>
      <w:proofErr w:type="spellStart"/>
      <w:r>
        <w:t>TransactionID</w:t>
      </w:r>
      <w:proofErr w:type="spellEnd"/>
      <w:r>
        <w:t>/Confirmation #, we’ll do basic verification, and if the verification passes, we enable the Qualification screen.  For individuals who paid for help filling out the form, we also enable a link for Calendly where they book their appointment with a person that’s going to help them.</w:t>
      </w:r>
    </w:p>
    <w:sectPr w:rsidR="00C30A90" w:rsidRPr="0025373D" w:rsidSect="00EB3E5C"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A1AE" w14:textId="77777777" w:rsidR="000A4BB5" w:rsidRDefault="000A4BB5" w:rsidP="00147252">
      <w:r>
        <w:separator/>
      </w:r>
    </w:p>
  </w:endnote>
  <w:endnote w:type="continuationSeparator" w:id="0">
    <w:p w14:paraId="315303F4" w14:textId="77777777" w:rsidR="000A4BB5" w:rsidRDefault="000A4BB5" w:rsidP="0014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21A3" w14:textId="77777777" w:rsidR="000A4BB5" w:rsidRDefault="000A4BB5" w:rsidP="00147252">
      <w:r>
        <w:separator/>
      </w:r>
    </w:p>
  </w:footnote>
  <w:footnote w:type="continuationSeparator" w:id="0">
    <w:p w14:paraId="06577959" w14:textId="77777777" w:rsidR="000A4BB5" w:rsidRDefault="000A4BB5" w:rsidP="0014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D0D"/>
    <w:multiLevelType w:val="multilevel"/>
    <w:tmpl w:val="48DEF876"/>
    <w:lvl w:ilvl="0">
      <w:start w:val="1"/>
      <w:numFmt w:val="bullet"/>
      <w:pStyle w:val="NumericalList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B4DB5"/>
    <w:multiLevelType w:val="multilevel"/>
    <w:tmpl w:val="CDD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3A2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45DF"/>
    <w:multiLevelType w:val="multilevel"/>
    <w:tmpl w:val="76A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39BD"/>
    <w:multiLevelType w:val="multilevel"/>
    <w:tmpl w:val="BCD6D07C"/>
    <w:lvl w:ilvl="0">
      <w:start w:val="1"/>
      <w:numFmt w:val="bullet"/>
      <w:pStyle w:val="BBulle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474F78"/>
    <w:multiLevelType w:val="multilevel"/>
    <w:tmpl w:val="D5686D20"/>
    <w:lvl w:ilvl="0">
      <w:start w:val="1"/>
      <w:numFmt w:val="bullet"/>
      <w:pStyle w:val="BulletLis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6025B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226D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0657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E35FD"/>
    <w:multiLevelType w:val="hybridMultilevel"/>
    <w:tmpl w:val="E9F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D263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172B5"/>
    <w:multiLevelType w:val="multilevel"/>
    <w:tmpl w:val="BF40AA80"/>
    <w:lvl w:ilvl="0">
      <w:start w:val="1"/>
      <w:numFmt w:val="bullet"/>
      <w:pStyle w:val="Arrows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FEA2DF1"/>
    <w:multiLevelType w:val="multilevel"/>
    <w:tmpl w:val="65E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62195"/>
    <w:multiLevelType w:val="multilevel"/>
    <w:tmpl w:val="23BE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D37DF"/>
    <w:multiLevelType w:val="multilevel"/>
    <w:tmpl w:val="64B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Paw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8076E"/>
    <w:multiLevelType w:val="multilevel"/>
    <w:tmpl w:val="7D7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85522"/>
    <w:multiLevelType w:val="hybridMultilevel"/>
    <w:tmpl w:val="719E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63ED5"/>
    <w:multiLevelType w:val="multilevel"/>
    <w:tmpl w:val="6BC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312FD"/>
    <w:multiLevelType w:val="multilevel"/>
    <w:tmpl w:val="660C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4076A"/>
    <w:multiLevelType w:val="hybridMultilevel"/>
    <w:tmpl w:val="0E4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A4DA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57922"/>
    <w:multiLevelType w:val="hybridMultilevel"/>
    <w:tmpl w:val="A6E2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8004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421AB"/>
    <w:multiLevelType w:val="multilevel"/>
    <w:tmpl w:val="AA200298"/>
    <w:lvl w:ilvl="0">
      <w:start w:val="1"/>
      <w:numFmt w:val="bullet"/>
      <w:pStyle w:val="BulletList0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3630FDB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E4864"/>
    <w:multiLevelType w:val="multilevel"/>
    <w:tmpl w:val="AEB847F8"/>
    <w:lvl w:ilvl="0">
      <w:start w:val="1"/>
      <w:numFmt w:val="bullet"/>
      <w:pStyle w:val="BulletHeading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741823"/>
    <w:multiLevelType w:val="multilevel"/>
    <w:tmpl w:val="6D7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13888"/>
    <w:multiLevelType w:val="hybridMultilevel"/>
    <w:tmpl w:val="DA4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3"/>
  </w:num>
  <w:num w:numId="4">
    <w:abstractNumId w:val="11"/>
  </w:num>
  <w:num w:numId="5">
    <w:abstractNumId w:val="0"/>
  </w:num>
  <w:num w:numId="6">
    <w:abstractNumId w:val="4"/>
  </w:num>
  <w:num w:numId="7">
    <w:abstractNumId w:val="14"/>
  </w:num>
  <w:num w:numId="8">
    <w:abstractNumId w:val="27"/>
  </w:num>
  <w:num w:numId="9">
    <w:abstractNumId w:val="18"/>
  </w:num>
  <w:num w:numId="10">
    <w:abstractNumId w:val="13"/>
  </w:num>
  <w:num w:numId="11">
    <w:abstractNumId w:val="6"/>
  </w:num>
  <w:num w:numId="12">
    <w:abstractNumId w:val="22"/>
  </w:num>
  <w:num w:numId="13">
    <w:abstractNumId w:val="2"/>
  </w:num>
  <w:num w:numId="14">
    <w:abstractNumId w:val="7"/>
  </w:num>
  <w:num w:numId="15">
    <w:abstractNumId w:val="20"/>
  </w:num>
  <w:num w:numId="16">
    <w:abstractNumId w:val="10"/>
  </w:num>
  <w:num w:numId="17">
    <w:abstractNumId w:val="15"/>
  </w:num>
  <w:num w:numId="18">
    <w:abstractNumId w:val="3"/>
  </w:num>
  <w:num w:numId="19">
    <w:abstractNumId w:val="17"/>
  </w:num>
  <w:num w:numId="20">
    <w:abstractNumId w:val="26"/>
  </w:num>
  <w:num w:numId="21">
    <w:abstractNumId w:val="12"/>
  </w:num>
  <w:num w:numId="22">
    <w:abstractNumId w:val="1"/>
  </w:num>
  <w:num w:numId="23">
    <w:abstractNumId w:val="8"/>
  </w:num>
  <w:num w:numId="24">
    <w:abstractNumId w:val="24"/>
  </w:num>
  <w:num w:numId="25">
    <w:abstractNumId w:val="21"/>
  </w:num>
  <w:num w:numId="26">
    <w:abstractNumId w:val="16"/>
  </w:num>
  <w:num w:numId="27">
    <w:abstractNumId w:val="9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jcwMjY2tTSxMDVQ0lEKTi0uzszPAykwrQUAvCmaCCwAAAA="/>
  </w:docVars>
  <w:rsids>
    <w:rsidRoot w:val="003D2495"/>
    <w:rsid w:val="00004A23"/>
    <w:rsid w:val="0001289F"/>
    <w:rsid w:val="00044366"/>
    <w:rsid w:val="0005083F"/>
    <w:rsid w:val="00053296"/>
    <w:rsid w:val="0005345B"/>
    <w:rsid w:val="000569FC"/>
    <w:rsid w:val="00082644"/>
    <w:rsid w:val="000863FF"/>
    <w:rsid w:val="000941D9"/>
    <w:rsid w:val="000A0436"/>
    <w:rsid w:val="000A2EF2"/>
    <w:rsid w:val="000A42DA"/>
    <w:rsid w:val="000A4BB5"/>
    <w:rsid w:val="000A5F41"/>
    <w:rsid w:val="000C75AF"/>
    <w:rsid w:val="000D24DB"/>
    <w:rsid w:val="00101E8F"/>
    <w:rsid w:val="00114EDC"/>
    <w:rsid w:val="00122817"/>
    <w:rsid w:val="001334F3"/>
    <w:rsid w:val="00135DE7"/>
    <w:rsid w:val="00137D34"/>
    <w:rsid w:val="00140356"/>
    <w:rsid w:val="00147252"/>
    <w:rsid w:val="00160749"/>
    <w:rsid w:val="00165C5A"/>
    <w:rsid w:val="0017173C"/>
    <w:rsid w:val="00171FCF"/>
    <w:rsid w:val="00175940"/>
    <w:rsid w:val="001800CB"/>
    <w:rsid w:val="00186654"/>
    <w:rsid w:val="00194FA7"/>
    <w:rsid w:val="001A318F"/>
    <w:rsid w:val="001A48FC"/>
    <w:rsid w:val="001B2F39"/>
    <w:rsid w:val="001C5839"/>
    <w:rsid w:val="001C6302"/>
    <w:rsid w:val="001C6A34"/>
    <w:rsid w:val="001D1A3A"/>
    <w:rsid w:val="001F44DC"/>
    <w:rsid w:val="002211E4"/>
    <w:rsid w:val="00222A49"/>
    <w:rsid w:val="00223DDC"/>
    <w:rsid w:val="0023305E"/>
    <w:rsid w:val="0023751A"/>
    <w:rsid w:val="00240F25"/>
    <w:rsid w:val="002454F9"/>
    <w:rsid w:val="00245EC1"/>
    <w:rsid w:val="00251898"/>
    <w:rsid w:val="0025373D"/>
    <w:rsid w:val="00260AED"/>
    <w:rsid w:val="0026347E"/>
    <w:rsid w:val="00272EBC"/>
    <w:rsid w:val="00282CEF"/>
    <w:rsid w:val="00290CF9"/>
    <w:rsid w:val="002976C1"/>
    <w:rsid w:val="002B4A6B"/>
    <w:rsid w:val="002B50BC"/>
    <w:rsid w:val="002B51D9"/>
    <w:rsid w:val="002C19FA"/>
    <w:rsid w:val="002D3422"/>
    <w:rsid w:val="002E3BF9"/>
    <w:rsid w:val="002E461C"/>
    <w:rsid w:val="002E738E"/>
    <w:rsid w:val="002F7F1C"/>
    <w:rsid w:val="0030092A"/>
    <w:rsid w:val="00304B2E"/>
    <w:rsid w:val="00323450"/>
    <w:rsid w:val="00331BE1"/>
    <w:rsid w:val="0033509B"/>
    <w:rsid w:val="003368EB"/>
    <w:rsid w:val="0033772B"/>
    <w:rsid w:val="00340BAB"/>
    <w:rsid w:val="003436C3"/>
    <w:rsid w:val="00353BE5"/>
    <w:rsid w:val="003541E4"/>
    <w:rsid w:val="00354D77"/>
    <w:rsid w:val="003561A4"/>
    <w:rsid w:val="00361E77"/>
    <w:rsid w:val="003640D6"/>
    <w:rsid w:val="00365771"/>
    <w:rsid w:val="00375E26"/>
    <w:rsid w:val="00376199"/>
    <w:rsid w:val="00385945"/>
    <w:rsid w:val="003A398A"/>
    <w:rsid w:val="003A4E3C"/>
    <w:rsid w:val="003B5DF8"/>
    <w:rsid w:val="003C537C"/>
    <w:rsid w:val="003C76C4"/>
    <w:rsid w:val="003D2495"/>
    <w:rsid w:val="003D4F5D"/>
    <w:rsid w:val="003E3DD7"/>
    <w:rsid w:val="003F0754"/>
    <w:rsid w:val="003F0FD1"/>
    <w:rsid w:val="00400B44"/>
    <w:rsid w:val="00403F26"/>
    <w:rsid w:val="00413DB7"/>
    <w:rsid w:val="004152D7"/>
    <w:rsid w:val="00426B4D"/>
    <w:rsid w:val="00431828"/>
    <w:rsid w:val="004321C2"/>
    <w:rsid w:val="00435475"/>
    <w:rsid w:val="00442C1E"/>
    <w:rsid w:val="004504FA"/>
    <w:rsid w:val="00457932"/>
    <w:rsid w:val="00481DCA"/>
    <w:rsid w:val="00483BBE"/>
    <w:rsid w:val="004869E6"/>
    <w:rsid w:val="004A55B0"/>
    <w:rsid w:val="004B1BBC"/>
    <w:rsid w:val="004B4392"/>
    <w:rsid w:val="004B53F6"/>
    <w:rsid w:val="004B5AEA"/>
    <w:rsid w:val="004C0C32"/>
    <w:rsid w:val="004C4F5F"/>
    <w:rsid w:val="004C5A7F"/>
    <w:rsid w:val="004D0C73"/>
    <w:rsid w:val="004D0D41"/>
    <w:rsid w:val="004E7F6D"/>
    <w:rsid w:val="004F28E3"/>
    <w:rsid w:val="00501168"/>
    <w:rsid w:val="005115C3"/>
    <w:rsid w:val="00514852"/>
    <w:rsid w:val="00522A2A"/>
    <w:rsid w:val="005247AD"/>
    <w:rsid w:val="00527B45"/>
    <w:rsid w:val="00530D4B"/>
    <w:rsid w:val="0053125E"/>
    <w:rsid w:val="005335AD"/>
    <w:rsid w:val="00536561"/>
    <w:rsid w:val="00567C36"/>
    <w:rsid w:val="00596DFC"/>
    <w:rsid w:val="005A5A7D"/>
    <w:rsid w:val="005A6C61"/>
    <w:rsid w:val="005B16EE"/>
    <w:rsid w:val="005B5C0C"/>
    <w:rsid w:val="005B62C4"/>
    <w:rsid w:val="005B711D"/>
    <w:rsid w:val="005B7FAF"/>
    <w:rsid w:val="005C295C"/>
    <w:rsid w:val="005C392C"/>
    <w:rsid w:val="005C5A01"/>
    <w:rsid w:val="005C758E"/>
    <w:rsid w:val="005E070B"/>
    <w:rsid w:val="005F1277"/>
    <w:rsid w:val="0060211D"/>
    <w:rsid w:val="0061124D"/>
    <w:rsid w:val="00613FF5"/>
    <w:rsid w:val="00645574"/>
    <w:rsid w:val="00647A42"/>
    <w:rsid w:val="00654204"/>
    <w:rsid w:val="00654DBF"/>
    <w:rsid w:val="0068052A"/>
    <w:rsid w:val="00682D0C"/>
    <w:rsid w:val="00685F04"/>
    <w:rsid w:val="006907E8"/>
    <w:rsid w:val="006B19EF"/>
    <w:rsid w:val="006D1A9F"/>
    <w:rsid w:val="006D7869"/>
    <w:rsid w:val="006E7D1B"/>
    <w:rsid w:val="007049A4"/>
    <w:rsid w:val="00721254"/>
    <w:rsid w:val="00735ABE"/>
    <w:rsid w:val="00741B2D"/>
    <w:rsid w:val="00746661"/>
    <w:rsid w:val="00747710"/>
    <w:rsid w:val="0076052C"/>
    <w:rsid w:val="00765BA3"/>
    <w:rsid w:val="00770BB1"/>
    <w:rsid w:val="0077143D"/>
    <w:rsid w:val="00775DA9"/>
    <w:rsid w:val="007907A5"/>
    <w:rsid w:val="00791052"/>
    <w:rsid w:val="00791594"/>
    <w:rsid w:val="007921DD"/>
    <w:rsid w:val="007A1A2A"/>
    <w:rsid w:val="007A67CC"/>
    <w:rsid w:val="007B55BB"/>
    <w:rsid w:val="007B6BDA"/>
    <w:rsid w:val="007B6D4F"/>
    <w:rsid w:val="007C30AB"/>
    <w:rsid w:val="007C3DB3"/>
    <w:rsid w:val="007C77CB"/>
    <w:rsid w:val="007D47D6"/>
    <w:rsid w:val="007E0E5F"/>
    <w:rsid w:val="007F15B2"/>
    <w:rsid w:val="007F7F0E"/>
    <w:rsid w:val="00815796"/>
    <w:rsid w:val="00816412"/>
    <w:rsid w:val="008211D3"/>
    <w:rsid w:val="008242D8"/>
    <w:rsid w:val="00824C55"/>
    <w:rsid w:val="008443AE"/>
    <w:rsid w:val="00852D07"/>
    <w:rsid w:val="0085392D"/>
    <w:rsid w:val="008716B7"/>
    <w:rsid w:val="0087402D"/>
    <w:rsid w:val="00882395"/>
    <w:rsid w:val="008901CD"/>
    <w:rsid w:val="008922C5"/>
    <w:rsid w:val="008B130F"/>
    <w:rsid w:val="008B30BA"/>
    <w:rsid w:val="008B4051"/>
    <w:rsid w:val="008C06BF"/>
    <w:rsid w:val="008C149E"/>
    <w:rsid w:val="008C2AD9"/>
    <w:rsid w:val="008D0BCE"/>
    <w:rsid w:val="008D72A9"/>
    <w:rsid w:val="008E1E9F"/>
    <w:rsid w:val="008F2FBF"/>
    <w:rsid w:val="00902EF2"/>
    <w:rsid w:val="00926F19"/>
    <w:rsid w:val="00941555"/>
    <w:rsid w:val="00941F90"/>
    <w:rsid w:val="009511EB"/>
    <w:rsid w:val="00963C2E"/>
    <w:rsid w:val="00963C37"/>
    <w:rsid w:val="009836D2"/>
    <w:rsid w:val="009A46DF"/>
    <w:rsid w:val="009A4CE3"/>
    <w:rsid w:val="009B0DE3"/>
    <w:rsid w:val="009C0160"/>
    <w:rsid w:val="009C130B"/>
    <w:rsid w:val="009C6024"/>
    <w:rsid w:val="009D0C3D"/>
    <w:rsid w:val="009D52B0"/>
    <w:rsid w:val="009E05AA"/>
    <w:rsid w:val="009E2B4C"/>
    <w:rsid w:val="009E2F4A"/>
    <w:rsid w:val="009E397F"/>
    <w:rsid w:val="009E3AFA"/>
    <w:rsid w:val="009F690D"/>
    <w:rsid w:val="00A0063D"/>
    <w:rsid w:val="00A05C61"/>
    <w:rsid w:val="00A10B0E"/>
    <w:rsid w:val="00A42414"/>
    <w:rsid w:val="00A46411"/>
    <w:rsid w:val="00A53425"/>
    <w:rsid w:val="00A54E97"/>
    <w:rsid w:val="00A55DCD"/>
    <w:rsid w:val="00A610B0"/>
    <w:rsid w:val="00A61B09"/>
    <w:rsid w:val="00A75829"/>
    <w:rsid w:val="00A93EFF"/>
    <w:rsid w:val="00AA17D8"/>
    <w:rsid w:val="00AA367A"/>
    <w:rsid w:val="00AC249D"/>
    <w:rsid w:val="00AC7126"/>
    <w:rsid w:val="00AD1CF9"/>
    <w:rsid w:val="00AF1777"/>
    <w:rsid w:val="00B02DF2"/>
    <w:rsid w:val="00B17739"/>
    <w:rsid w:val="00B22FA4"/>
    <w:rsid w:val="00B25B23"/>
    <w:rsid w:val="00B25C67"/>
    <w:rsid w:val="00B30B88"/>
    <w:rsid w:val="00B3193A"/>
    <w:rsid w:val="00B33548"/>
    <w:rsid w:val="00B3600E"/>
    <w:rsid w:val="00B37310"/>
    <w:rsid w:val="00B41BEF"/>
    <w:rsid w:val="00B421AE"/>
    <w:rsid w:val="00B45E71"/>
    <w:rsid w:val="00B46607"/>
    <w:rsid w:val="00B54706"/>
    <w:rsid w:val="00B7101F"/>
    <w:rsid w:val="00B73B30"/>
    <w:rsid w:val="00B803F4"/>
    <w:rsid w:val="00B8137B"/>
    <w:rsid w:val="00B85DF8"/>
    <w:rsid w:val="00B90190"/>
    <w:rsid w:val="00B9229F"/>
    <w:rsid w:val="00BA0870"/>
    <w:rsid w:val="00BA6A94"/>
    <w:rsid w:val="00BB6325"/>
    <w:rsid w:val="00BD24AE"/>
    <w:rsid w:val="00BE3D89"/>
    <w:rsid w:val="00BE54CB"/>
    <w:rsid w:val="00BE63B9"/>
    <w:rsid w:val="00BF2BD8"/>
    <w:rsid w:val="00BF2C05"/>
    <w:rsid w:val="00BF38C5"/>
    <w:rsid w:val="00BF5E15"/>
    <w:rsid w:val="00C06C59"/>
    <w:rsid w:val="00C26879"/>
    <w:rsid w:val="00C27341"/>
    <w:rsid w:val="00C30A90"/>
    <w:rsid w:val="00C3451F"/>
    <w:rsid w:val="00C452D4"/>
    <w:rsid w:val="00C464EA"/>
    <w:rsid w:val="00C51D9C"/>
    <w:rsid w:val="00C60711"/>
    <w:rsid w:val="00C76464"/>
    <w:rsid w:val="00CA6827"/>
    <w:rsid w:val="00CC1C29"/>
    <w:rsid w:val="00CC4644"/>
    <w:rsid w:val="00CC5251"/>
    <w:rsid w:val="00CD060C"/>
    <w:rsid w:val="00CD1249"/>
    <w:rsid w:val="00CD48A5"/>
    <w:rsid w:val="00CD517D"/>
    <w:rsid w:val="00CD74FF"/>
    <w:rsid w:val="00CD7677"/>
    <w:rsid w:val="00CE1B5A"/>
    <w:rsid w:val="00CE3CD5"/>
    <w:rsid w:val="00CF050B"/>
    <w:rsid w:val="00CF2BA6"/>
    <w:rsid w:val="00D237DE"/>
    <w:rsid w:val="00D246EA"/>
    <w:rsid w:val="00D24965"/>
    <w:rsid w:val="00D26258"/>
    <w:rsid w:val="00D30516"/>
    <w:rsid w:val="00D33FC5"/>
    <w:rsid w:val="00D439C5"/>
    <w:rsid w:val="00D543EA"/>
    <w:rsid w:val="00D71017"/>
    <w:rsid w:val="00D838F0"/>
    <w:rsid w:val="00D90361"/>
    <w:rsid w:val="00D9248E"/>
    <w:rsid w:val="00DB260C"/>
    <w:rsid w:val="00E0081D"/>
    <w:rsid w:val="00E03548"/>
    <w:rsid w:val="00E25DF7"/>
    <w:rsid w:val="00E264B7"/>
    <w:rsid w:val="00E34F91"/>
    <w:rsid w:val="00E45C1F"/>
    <w:rsid w:val="00E5794F"/>
    <w:rsid w:val="00E8410D"/>
    <w:rsid w:val="00E86540"/>
    <w:rsid w:val="00E91788"/>
    <w:rsid w:val="00E927C4"/>
    <w:rsid w:val="00E962B2"/>
    <w:rsid w:val="00EA65CC"/>
    <w:rsid w:val="00EB3E5C"/>
    <w:rsid w:val="00EB5B27"/>
    <w:rsid w:val="00EB6245"/>
    <w:rsid w:val="00EB7ECC"/>
    <w:rsid w:val="00EC19CD"/>
    <w:rsid w:val="00EC3AEA"/>
    <w:rsid w:val="00ED250A"/>
    <w:rsid w:val="00ED7014"/>
    <w:rsid w:val="00ED75E9"/>
    <w:rsid w:val="00EF0797"/>
    <w:rsid w:val="00EF1AF2"/>
    <w:rsid w:val="00EF2911"/>
    <w:rsid w:val="00EF3A8E"/>
    <w:rsid w:val="00EF59FD"/>
    <w:rsid w:val="00EF6CEA"/>
    <w:rsid w:val="00F12B14"/>
    <w:rsid w:val="00F15941"/>
    <w:rsid w:val="00F2275F"/>
    <w:rsid w:val="00F25CCB"/>
    <w:rsid w:val="00F31F96"/>
    <w:rsid w:val="00F33DF2"/>
    <w:rsid w:val="00F413F0"/>
    <w:rsid w:val="00F41E36"/>
    <w:rsid w:val="00F527C3"/>
    <w:rsid w:val="00F60F1D"/>
    <w:rsid w:val="00F62F3A"/>
    <w:rsid w:val="00F6325C"/>
    <w:rsid w:val="00F64531"/>
    <w:rsid w:val="00F6764F"/>
    <w:rsid w:val="00F83AE2"/>
    <w:rsid w:val="00F92FD6"/>
    <w:rsid w:val="00F95815"/>
    <w:rsid w:val="00FA60BB"/>
    <w:rsid w:val="00FB3CBC"/>
    <w:rsid w:val="00FB65E5"/>
    <w:rsid w:val="00FC0BA5"/>
    <w:rsid w:val="00FC10A3"/>
    <w:rsid w:val="00FC5249"/>
    <w:rsid w:val="00FC5CCB"/>
    <w:rsid w:val="00FE50E9"/>
    <w:rsid w:val="00FF0588"/>
    <w:rsid w:val="00FF48D1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A6577"/>
  <w15:docId w15:val="{1F462A9C-AC9B-42B2-A159-D4FF8D9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7B6"/>
    <w:pPr>
      <w:keepNext/>
      <w:keepLines/>
      <w:spacing w:after="200"/>
      <w:outlineLvl w:val="0"/>
    </w:pPr>
    <w:rPr>
      <w:b/>
      <w:noProof/>
      <w:color w:val="C00000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5794F"/>
    <w:pPr>
      <w:keepNext/>
      <w:keepLines/>
      <w:spacing w:before="200" w:after="200"/>
      <w:ind w:hanging="7"/>
      <w:outlineLvl w:val="1"/>
    </w:pPr>
    <w:rPr>
      <w:b/>
      <w:color w:val="00B0F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94F"/>
    <w:pPr>
      <w:keepNext/>
      <w:keepLines/>
      <w:spacing w:before="280" w:after="80"/>
      <w:outlineLvl w:val="2"/>
    </w:pPr>
    <w:rPr>
      <w:b/>
      <w:color w:val="FF66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017"/>
    <w:pPr>
      <w:keepNext/>
      <w:outlineLvl w:val="3"/>
    </w:pPr>
    <w:rPr>
      <w:b/>
      <w:bCs/>
      <w:noProof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296" w:hanging="1296"/>
      <w:outlineLvl w:val="6"/>
    </w:pPr>
    <w:rPr>
      <w:rFonts w:ascii="Calibri Light" w:hAnsi="Calibri Light"/>
      <w:i/>
      <w:iCs/>
      <w:noProof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440" w:hanging="1440"/>
      <w:outlineLvl w:val="7"/>
    </w:pPr>
    <w:rPr>
      <w:rFonts w:ascii="Calibri Light" w:hAnsi="Calibri Light"/>
      <w:noProof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584" w:hanging="1584"/>
      <w:outlineLvl w:val="8"/>
    </w:pPr>
    <w:rPr>
      <w:rFonts w:ascii="Calibri Light" w:hAnsi="Calibri Light"/>
      <w:i/>
      <w:iCs/>
      <w:noProof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DCA"/>
    <w:pPr>
      <w:keepNext/>
    </w:pPr>
    <w:rPr>
      <w:b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7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7B6"/>
    <w:rPr>
      <w:sz w:val="20"/>
      <w:szCs w:val="20"/>
    </w:rPr>
  </w:style>
  <w:style w:type="table" w:styleId="TableGrid">
    <w:name w:val="Table Grid"/>
    <w:basedOn w:val="TableNormal"/>
    <w:uiPriority w:val="59"/>
    <w:rsid w:val="004B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4B37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37B6"/>
    <w:rPr>
      <w:rFonts w:ascii="Times New Roman" w:hAnsi="Times New Roman" w:cs="Times New Roman"/>
      <w:b/>
      <w:noProof/>
      <w:color w:val="C00000"/>
      <w:sz w:val="3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37B6"/>
    <w:pPr>
      <w:ind w:left="720"/>
      <w:contextualSpacing/>
    </w:pPr>
  </w:style>
  <w:style w:type="paragraph" w:styleId="NoSpacing">
    <w:name w:val="No Spacing"/>
    <w:aliases w:val="Point,Bullets"/>
    <w:basedOn w:val="Normal"/>
    <w:uiPriority w:val="1"/>
    <w:qFormat/>
    <w:rsid w:val="00E5794F"/>
    <w:pPr>
      <w:pBdr>
        <w:top w:val="nil"/>
        <w:left w:val="nil"/>
        <w:bottom w:val="nil"/>
        <w:right w:val="nil"/>
        <w:between w:val="nil"/>
      </w:pBdr>
      <w:jc w:val="center"/>
    </w:pPr>
    <w:rPr>
      <w:b/>
      <w:i/>
      <w:color w:val="FF0000"/>
    </w:rPr>
  </w:style>
  <w:style w:type="character" w:styleId="Emphasis">
    <w:name w:val="Emphasis"/>
    <w:uiPriority w:val="20"/>
    <w:qFormat/>
    <w:rsid w:val="003F3CCB"/>
    <w:rPr>
      <w:rFonts w:ascii="Times New Roman" w:hAnsi="Times New Roman" w:cs="Times New Roman"/>
      <w:b/>
      <w:bCs/>
      <w:i/>
      <w:iCs/>
      <w:noProof/>
      <w:color w:val="FF0000"/>
      <w:sz w:val="24"/>
      <w:szCs w:val="24"/>
      <w:shd w:val="clear" w:color="auto" w:fill="FFFFFF"/>
    </w:rPr>
  </w:style>
  <w:style w:type="character" w:styleId="SubtleEmphasis">
    <w:name w:val="Subtle Emphasis"/>
    <w:aliases w:val="ImageCenter"/>
    <w:uiPriority w:val="19"/>
    <w:qFormat/>
    <w:rsid w:val="00D107E8"/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F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ulletList">
    <w:name w:val="BulletList"/>
    <w:basedOn w:val="Normal"/>
    <w:link w:val="BulletListChar"/>
    <w:uiPriority w:val="99"/>
    <w:rsid w:val="00E5794F"/>
    <w:pPr>
      <w:keepNext/>
      <w:keepLines/>
      <w:numPr>
        <w:numId w:val="1"/>
      </w:numPr>
      <w:ind w:left="1440"/>
      <w:outlineLvl w:val="0"/>
    </w:pPr>
    <w:rPr>
      <w:noProof/>
      <w:color w:val="000000"/>
      <w:shd w:val="clear" w:color="auto" w:fill="FFFFFF"/>
    </w:rPr>
  </w:style>
  <w:style w:type="paragraph" w:customStyle="1" w:styleId="BulletHeading">
    <w:name w:val="Bullet Heading"/>
    <w:basedOn w:val="Normal"/>
    <w:link w:val="BulletHeadingChar"/>
    <w:uiPriority w:val="99"/>
    <w:rsid w:val="00E5794F"/>
    <w:pPr>
      <w:keepNext/>
      <w:numPr>
        <w:numId w:val="2"/>
      </w:numPr>
      <w:spacing w:before="100" w:after="200"/>
      <w:ind w:left="360"/>
    </w:pPr>
    <w:rPr>
      <w:b/>
      <w:noProof/>
      <w:color w:val="222222"/>
      <w:shd w:val="clear" w:color="auto" w:fill="FFFFFF"/>
      <w:lang w:val="en"/>
    </w:rPr>
  </w:style>
  <w:style w:type="paragraph" w:customStyle="1" w:styleId="BulletList0">
    <w:name w:val="Bullet List"/>
    <w:basedOn w:val="ListParagraph"/>
    <w:link w:val="BulletListChar0"/>
    <w:uiPriority w:val="99"/>
    <w:rsid w:val="00E5794F"/>
    <w:pPr>
      <w:numPr>
        <w:numId w:val="3"/>
      </w:numPr>
      <w:shd w:val="clear" w:color="auto" w:fill="FFFFFF"/>
    </w:pPr>
    <w:rPr>
      <w:noProof/>
    </w:rPr>
  </w:style>
  <w:style w:type="paragraph" w:customStyle="1" w:styleId="Arrows">
    <w:name w:val="Arrows"/>
    <w:basedOn w:val="Normal"/>
    <w:link w:val="ArrowsChar"/>
    <w:uiPriority w:val="99"/>
    <w:rsid w:val="00E5794F"/>
    <w:pPr>
      <w:keepNext/>
      <w:numPr>
        <w:numId w:val="4"/>
      </w:numPr>
      <w:shd w:val="clear" w:color="auto" w:fill="FFFFFF"/>
      <w:spacing w:after="200"/>
      <w:ind w:left="720"/>
      <w:contextualSpacing/>
    </w:pPr>
    <w:rPr>
      <w:noProof/>
    </w:rPr>
  </w:style>
  <w:style w:type="paragraph" w:customStyle="1" w:styleId="Paw">
    <w:name w:val="Paw"/>
    <w:basedOn w:val="Normal"/>
    <w:link w:val="PawChar"/>
    <w:uiPriority w:val="99"/>
    <w:rsid w:val="00E5794F"/>
    <w:pPr>
      <w:numPr>
        <w:ilvl w:val="1"/>
        <w:numId w:val="7"/>
      </w:numPr>
      <w:shd w:val="clear" w:color="auto" w:fill="FFFFFF"/>
    </w:pPr>
    <w:rPr>
      <w:noProof/>
      <w:u w:val="single"/>
    </w:rPr>
  </w:style>
  <w:style w:type="paragraph" w:customStyle="1" w:styleId="NumericalList">
    <w:name w:val="Numerical List"/>
    <w:basedOn w:val="Normal"/>
    <w:link w:val="NumericalListChar"/>
    <w:uiPriority w:val="99"/>
    <w:rsid w:val="00B9229F"/>
    <w:pPr>
      <w:numPr>
        <w:numId w:val="5"/>
      </w:numPr>
      <w:shd w:val="clear" w:color="auto" w:fill="FFFFFF"/>
      <w:spacing w:after="200"/>
      <w:contextualSpacing/>
    </w:pPr>
    <w:rPr>
      <w:noProof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9F"/>
    <w:rPr>
      <w:rFonts w:ascii="Calibri Light" w:eastAsia="Times New Roman" w:hAnsi="Calibri Light" w:cs="Times New Roman"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numbering" w:customStyle="1" w:styleId="NoList1">
    <w:name w:val="No List1"/>
    <w:next w:val="NoList"/>
    <w:uiPriority w:val="99"/>
    <w:semiHidden/>
    <w:unhideWhenUsed/>
    <w:rsid w:val="00B9229F"/>
  </w:style>
  <w:style w:type="character" w:customStyle="1" w:styleId="Heading2Char">
    <w:name w:val="Heading 2 Char"/>
    <w:basedOn w:val="DefaultParagraphFont"/>
    <w:uiPriority w:val="9"/>
    <w:semiHidden/>
    <w:rsid w:val="00B922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29F"/>
    <w:rPr>
      <w:rFonts w:ascii="Times New Roman" w:hAnsi="Times New Roman" w:cs="Times New Roman"/>
      <w:b/>
      <w:color w:val="FF66F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1017"/>
    <w:rPr>
      <w:rFonts w:ascii="Times New Roman" w:eastAsia="Times New Roman" w:hAnsi="Times New Roman" w:cs="Times New Roman"/>
      <w:b/>
      <w:bCs/>
      <w:noProof/>
      <w:color w:val="70AD47" w:themeColor="accent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9F"/>
    <w:rPr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29F"/>
    <w:rPr>
      <w:color w:val="954F72" w:themeColor="followedHyperlink"/>
      <w:u w:val="single"/>
    </w:rPr>
  </w:style>
  <w:style w:type="character" w:styleId="Strong">
    <w:name w:val="Strong"/>
    <w:aliases w:val="Table Subheaders"/>
    <w:uiPriority w:val="22"/>
    <w:qFormat/>
    <w:rsid w:val="00B9229F"/>
    <w:rPr>
      <w:rFonts w:ascii="Times New Roman" w:hAnsi="Times New Roman" w:cs="Times New Roman" w:hint="default"/>
      <w:b w:val="0"/>
      <w:bCs w:val="0"/>
      <w:caps w:val="0"/>
      <w:smallCaps w:val="0"/>
      <w:strike w:val="0"/>
      <w:dstrike w:val="0"/>
      <w:vanish w:val="0"/>
      <w:webHidden w:val="0"/>
      <w:sz w:val="24"/>
      <w:u w:val="none"/>
      <w:effect w:val="none"/>
      <w:vertAlign w:val="baseline"/>
      <w:specVanish w:val="0"/>
    </w:rPr>
  </w:style>
  <w:style w:type="paragraph" w:customStyle="1" w:styleId="msonormal0">
    <w:name w:val="msonormal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pos="10800"/>
      </w:tabs>
    </w:pPr>
    <w:rPr>
      <w:b/>
      <w:noProof/>
      <w:color w:val="4472C4" w:themeColor="accent1"/>
      <w:sz w:val="40"/>
      <w:szCs w:val="4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spacing w:line="216" w:lineRule="auto"/>
    </w:pPr>
    <w:rPr>
      <w:b/>
      <w:bCs/>
      <w:noProof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ind w:left="475"/>
    </w:pPr>
    <w:rPr>
      <w:noProof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/>
      <w:ind w:left="600"/>
    </w:pPr>
    <w:rPr>
      <w:noProof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880"/>
    </w:pPr>
    <w:rPr>
      <w:noProof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100"/>
    </w:pPr>
    <w:rPr>
      <w:noProof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320"/>
    </w:pPr>
    <w:rPr>
      <w:noProof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540"/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760"/>
    </w:pPr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9F"/>
    <w:pPr>
      <w:shd w:val="clear" w:color="auto" w:fill="FFFFFF"/>
      <w:spacing w:after="200"/>
    </w:pPr>
    <w:rPr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B9229F"/>
    <w:rPr>
      <w:b/>
      <w:bCs/>
      <w:noProof/>
      <w:u w:val="single"/>
      <w:shd w:val="clear" w:color="auto" w:fill="FFFFFF"/>
    </w:rPr>
  </w:style>
  <w:style w:type="paragraph" w:styleId="Caption">
    <w:name w:val="caption"/>
    <w:basedOn w:val="Normal"/>
    <w:next w:val="Normal"/>
    <w:link w:val="CaptionChar"/>
    <w:autoRedefine/>
    <w:uiPriority w:val="35"/>
    <w:semiHidden/>
    <w:unhideWhenUsed/>
    <w:qFormat/>
    <w:rsid w:val="00B9229F"/>
    <w:pPr>
      <w:keepNext/>
      <w:shd w:val="clear" w:color="auto" w:fill="FFFFFF"/>
      <w:spacing w:after="120"/>
    </w:pPr>
    <w:rPr>
      <w:b/>
      <w:bCs/>
      <w:noProof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229F"/>
    <w:pPr>
      <w:shd w:val="clear" w:color="auto" w:fill="FFFFFF"/>
    </w:pPr>
    <w:rPr>
      <w:noProof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481DCA"/>
    <w:rPr>
      <w:rFonts w:ascii="Times New Roman" w:eastAsia="Times New Roman" w:hAnsi="Times New Roman" w:cs="Times New Roman"/>
      <w:b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29F"/>
    <w:pPr>
      <w:shd w:val="clear" w:color="auto" w:fill="FFFFFF"/>
      <w:spacing w:after="120"/>
    </w:pPr>
    <w:rPr>
      <w:bCs/>
      <w:noProof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29F"/>
    <w:rPr>
      <w:rFonts w:ascii="Times New Roman" w:eastAsia="Times New Roman" w:hAnsi="Times New Roman" w:cs="Times New Roman"/>
      <w:bCs/>
      <w:noProof/>
      <w:sz w:val="24"/>
      <w:szCs w:val="24"/>
      <w:shd w:val="clear" w:color="auto" w:fill="FFFFFF"/>
    </w:rPr>
  </w:style>
  <w:style w:type="character" w:customStyle="1" w:styleId="SubtitleChar">
    <w:name w:val="Subtitle Char"/>
    <w:basedOn w:val="DefaultParagraphFont"/>
    <w:link w:val="Subtitle"/>
    <w:uiPriority w:val="11"/>
    <w:rsid w:val="00B9229F"/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229F"/>
    <w:pPr>
      <w:shd w:val="clear" w:color="auto" w:fill="FFFFFF"/>
      <w:ind w:left="360"/>
    </w:pPr>
    <w:rPr>
      <w:noProof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9229F"/>
    <w:pPr>
      <w:shd w:val="clear" w:color="auto" w:fill="FFFFFF"/>
      <w:ind w:left="360"/>
    </w:pPr>
    <w:rPr>
      <w:rFonts w:ascii="Consolas" w:hAnsi="Consolas" w:cs="Consolas"/>
      <w:noProof/>
      <w:color w:val="000000" w:themeColor="text1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229F"/>
    <w:rPr>
      <w:rFonts w:ascii="Consolas" w:eastAsia="Times New Roman" w:hAnsi="Consolas" w:cs="Consolas"/>
      <w:noProof/>
      <w:color w:val="000000" w:themeColor="text1"/>
      <w:sz w:val="21"/>
      <w:szCs w:val="21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9F"/>
    <w:rPr>
      <w:rFonts w:ascii="Times New Roman" w:eastAsia="Times New Roman" w:hAnsi="Times New Roman" w:cs="Times New Roman"/>
      <w:b/>
      <w:bCs/>
      <w:noProof/>
      <w:sz w:val="24"/>
      <w:szCs w:val="24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9F"/>
    <w:pPr>
      <w:shd w:val="clear" w:color="auto" w:fill="FFFFFF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F"/>
    <w:rPr>
      <w:rFonts w:ascii="Segoe UI" w:eastAsia="Times New Roman" w:hAnsi="Segoe UI" w:cs="Segoe UI"/>
      <w:noProof/>
      <w:sz w:val="18"/>
      <w:szCs w:val="18"/>
      <w:shd w:val="clear" w:color="auto" w:fill="FFFFFF"/>
    </w:rPr>
  </w:style>
  <w:style w:type="paragraph" w:styleId="Revision">
    <w:name w:val="Revision"/>
    <w:uiPriority w:val="99"/>
    <w:semiHidden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229F"/>
  </w:style>
  <w:style w:type="paragraph" w:styleId="Quote">
    <w:name w:val="Quote"/>
    <w:basedOn w:val="Normal"/>
    <w:next w:val="Normal"/>
    <w:link w:val="QuoteChar"/>
    <w:uiPriority w:val="29"/>
    <w:qFormat/>
    <w:rsid w:val="00B9229F"/>
    <w:pPr>
      <w:shd w:val="clear" w:color="auto" w:fill="FFFFFF"/>
      <w:spacing w:before="200" w:after="120"/>
      <w:ind w:left="864" w:right="864"/>
      <w:jc w:val="center"/>
    </w:pPr>
    <w:rPr>
      <w:i/>
      <w:iCs/>
      <w:noProof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9F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9F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FFFFF"/>
      <w:spacing w:before="360" w:after="360"/>
      <w:ind w:left="864" w:right="864"/>
      <w:jc w:val="center"/>
    </w:pPr>
    <w:rPr>
      <w:i/>
      <w:iCs/>
      <w:noProof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9F"/>
    <w:rPr>
      <w:rFonts w:ascii="Times New Roman" w:eastAsia="Times New Roman" w:hAnsi="Times New Roman" w:cs="Times New Roman"/>
      <w:i/>
      <w:iCs/>
      <w:noProof/>
      <w:color w:val="4472C4" w:themeColor="accent1"/>
      <w:sz w:val="24"/>
      <w:szCs w:val="24"/>
      <w:shd w:val="clear" w:color="auto" w:fill="FFFFF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29F"/>
    <w:pPr>
      <w:shd w:val="clear" w:color="auto" w:fill="FFFFFF"/>
      <w:spacing w:before="480" w:after="0" w:line="276" w:lineRule="auto"/>
      <w:outlineLvl w:val="9"/>
    </w:pPr>
    <w:rPr>
      <w:rFonts w:ascii="Calibri Light" w:hAnsi="Calibri Light"/>
      <w:color w:val="2F5496" w:themeColor="accent1" w:themeShade="BF"/>
      <w:sz w:val="28"/>
      <w:shd w:val="clear" w:color="auto" w:fill="auto"/>
      <w:lang w:eastAsia="ja-JP"/>
    </w:rPr>
  </w:style>
  <w:style w:type="character" w:customStyle="1" w:styleId="BulletListChar">
    <w:name w:val="BulletList Char"/>
    <w:basedOn w:val="DefaultParagraphFont"/>
    <w:link w:val="BulletList"/>
    <w:uiPriority w:val="99"/>
    <w:locked/>
    <w:rsid w:val="00B9229F"/>
    <w:rPr>
      <w:rFonts w:ascii="Times New Roman" w:eastAsia="Times New Roman" w:hAnsi="Times New Roman" w:cs="Times New Roman"/>
      <w:noProof/>
      <w:color w:val="000000"/>
      <w:sz w:val="24"/>
      <w:szCs w:val="24"/>
    </w:rPr>
  </w:style>
  <w:style w:type="character" w:customStyle="1" w:styleId="BulletHeadingChar">
    <w:name w:val="Bullet Heading Char"/>
    <w:basedOn w:val="DefaultParagraphFont"/>
    <w:link w:val="BulletHeading"/>
    <w:uiPriority w:val="99"/>
    <w:locked/>
    <w:rsid w:val="00B9229F"/>
    <w:rPr>
      <w:rFonts w:ascii="Times New Roman" w:eastAsia="Times New Roman" w:hAnsi="Times New Roman" w:cs="Times New Roman"/>
      <w:b/>
      <w:noProof/>
      <w:color w:val="222222"/>
      <w:sz w:val="24"/>
      <w:szCs w:val="24"/>
      <w:lang w:val="en"/>
    </w:rPr>
  </w:style>
  <w:style w:type="character" w:customStyle="1" w:styleId="BulletListChar0">
    <w:name w:val="Bullet List Char"/>
    <w:basedOn w:val="DefaultParagraphFont"/>
    <w:link w:val="BulletList0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ArrowsChar">
    <w:name w:val="Arrows Char"/>
    <w:basedOn w:val="DefaultParagraphFont"/>
    <w:link w:val="Arrows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PawChar">
    <w:name w:val="Paw Char"/>
    <w:basedOn w:val="ArrowsChar"/>
    <w:link w:val="Paw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u w:val="single"/>
      <w:shd w:val="clear" w:color="auto" w:fill="FFFFFF"/>
    </w:rPr>
  </w:style>
  <w:style w:type="paragraph" w:customStyle="1" w:styleId="graf">
    <w:name w:val="graf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bullets">
    <w:name w:val="bullets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character" w:customStyle="1" w:styleId="BBulletChar">
    <w:name w:val="BBullet Char"/>
    <w:basedOn w:val="DefaultParagraphFont"/>
    <w:link w:val="BBullet"/>
    <w:locked/>
    <w:rsid w:val="00481DCA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BBullet">
    <w:name w:val="BBullet"/>
    <w:basedOn w:val="Normal"/>
    <w:link w:val="BBulletChar"/>
    <w:qFormat/>
    <w:rsid w:val="00481DCA"/>
    <w:pPr>
      <w:numPr>
        <w:numId w:val="6"/>
      </w:numPr>
      <w:ind w:left="720"/>
      <w:contextualSpacing/>
    </w:pPr>
    <w:rPr>
      <w:noProof/>
    </w:rPr>
  </w:style>
  <w:style w:type="character" w:customStyle="1" w:styleId="IndentedChar">
    <w:name w:val="Indented Char"/>
    <w:basedOn w:val="DefaultParagraphFont"/>
    <w:link w:val="Indented"/>
    <w:locked/>
    <w:rsid w:val="00B9229F"/>
    <w:rPr>
      <w:noProof/>
      <w:shd w:val="clear" w:color="auto" w:fill="FFFFFF"/>
    </w:rPr>
  </w:style>
  <w:style w:type="paragraph" w:customStyle="1" w:styleId="Indented">
    <w:name w:val="Indented"/>
    <w:basedOn w:val="Normal"/>
    <w:link w:val="IndentedChar"/>
    <w:rsid w:val="00B9229F"/>
    <w:pPr>
      <w:shd w:val="clear" w:color="auto" w:fill="FFFFFF"/>
      <w:spacing w:after="100"/>
      <w:ind w:left="720"/>
    </w:pPr>
    <w:rPr>
      <w:noProof/>
    </w:rPr>
  </w:style>
  <w:style w:type="character" w:customStyle="1" w:styleId="ImageCenterChar">
    <w:name w:val="ImageCenter Char"/>
    <w:basedOn w:val="DefaultParagraphFont"/>
    <w:locked/>
    <w:rsid w:val="00B9229F"/>
    <w:rPr>
      <w:noProof/>
      <w:shd w:val="clear" w:color="auto" w:fill="FFFFFF"/>
    </w:rPr>
  </w:style>
  <w:style w:type="paragraph" w:customStyle="1" w:styleId="TableParagraph">
    <w:name w:val="Table Paragraph"/>
    <w:basedOn w:val="Normal"/>
    <w:uiPriority w:val="1"/>
    <w:rsid w:val="00B9229F"/>
    <w:pPr>
      <w:widowControl w:val="0"/>
      <w:shd w:val="clear" w:color="auto" w:fill="FFFFFF"/>
      <w:autoSpaceDE w:val="0"/>
      <w:autoSpaceDN w:val="0"/>
      <w:spacing w:line="228" w:lineRule="exact"/>
    </w:pPr>
    <w:rPr>
      <w:rFonts w:ascii="Book Antiqua" w:eastAsia="Book Antiqua" w:hAnsi="Book Antiqua" w:cs="Book Antiqua"/>
      <w:noProof/>
      <w:lang w:bidi="en-US"/>
    </w:rPr>
  </w:style>
  <w:style w:type="paragraph" w:customStyle="1" w:styleId="trt0xe">
    <w:name w:val="trt0xe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uiqtextpara">
    <w:name w:val="ui_qtext_para"/>
    <w:basedOn w:val="Normal"/>
    <w:uiPriority w:val="99"/>
    <w:rsid w:val="00B9229F"/>
    <w:pPr>
      <w:spacing w:before="100" w:beforeAutospacing="1" w:after="100" w:afterAutospacing="1"/>
    </w:pPr>
    <w:rPr>
      <w:noProof/>
    </w:rPr>
  </w:style>
  <w:style w:type="character" w:customStyle="1" w:styleId="NumericalListChar">
    <w:name w:val="Numerical List Char"/>
    <w:basedOn w:val="DefaultParagraphFont"/>
    <w:link w:val="NumericalList"/>
    <w:uiPriority w:val="99"/>
    <w:locked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customStyle="1" w:styleId="p">
    <w:name w:val="p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  <w:color w:val="000000" w:themeColor="text1"/>
    </w:rPr>
  </w:style>
  <w:style w:type="character" w:customStyle="1" w:styleId="IndentedNormalChar">
    <w:name w:val="IndentedNormal Char"/>
    <w:basedOn w:val="DefaultParagraphFont"/>
    <w:link w:val="IndentedNormal"/>
    <w:locked/>
    <w:rsid w:val="00B9229F"/>
    <w:rPr>
      <w:sz w:val="20"/>
      <w:szCs w:val="20"/>
      <w:shd w:val="clear" w:color="auto" w:fill="FFFFFF"/>
    </w:rPr>
  </w:style>
  <w:style w:type="paragraph" w:customStyle="1" w:styleId="IndentedNormal">
    <w:name w:val="IndentedNormal"/>
    <w:basedOn w:val="Normal"/>
    <w:link w:val="IndentedNormalChar"/>
    <w:rsid w:val="00B9229F"/>
    <w:pPr>
      <w:shd w:val="clear" w:color="auto" w:fill="FFFFFF"/>
      <w:spacing w:before="120" w:after="200"/>
      <w:ind w:left="1080"/>
    </w:pPr>
    <w:rPr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locked/>
    <w:rsid w:val="00B9229F"/>
    <w:rPr>
      <w:b/>
      <w:bCs/>
      <w:noProof/>
      <w:color w:val="FFFFFF" w:themeColor="background1"/>
    </w:rPr>
  </w:style>
  <w:style w:type="paragraph" w:customStyle="1" w:styleId="TableHeading">
    <w:name w:val="Table Heading"/>
    <w:basedOn w:val="Normal"/>
    <w:link w:val="TableHeadingChar"/>
    <w:rsid w:val="00B9229F"/>
    <w:pPr>
      <w:jc w:val="center"/>
    </w:pPr>
    <w:rPr>
      <w:b/>
      <w:bCs/>
      <w:noProof/>
      <w:color w:val="FFFFFF" w:themeColor="background1"/>
    </w:rPr>
  </w:style>
  <w:style w:type="character" w:styleId="CommentReference">
    <w:name w:val="annotation reference"/>
    <w:basedOn w:val="DefaultParagraphFont"/>
    <w:semiHidden/>
    <w:unhideWhenUsed/>
    <w:rsid w:val="00B9229F"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B9229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9229F"/>
    <w:rPr>
      <w:color w:val="808080"/>
    </w:rPr>
  </w:style>
  <w:style w:type="character" w:customStyle="1" w:styleId="Heading2Char1">
    <w:name w:val="Heading 2 Char1"/>
    <w:basedOn w:val="DefaultParagraphFont"/>
    <w:link w:val="Heading2"/>
    <w:uiPriority w:val="9"/>
    <w:locked/>
    <w:rsid w:val="00B9229F"/>
    <w:rPr>
      <w:rFonts w:ascii="Times New Roman" w:eastAsia="Times New Roman" w:hAnsi="Times New Roman" w:cs="Times New Roman"/>
      <w:b/>
      <w:color w:val="00B0F0"/>
      <w:sz w:val="28"/>
      <w:szCs w:val="28"/>
    </w:rPr>
  </w:style>
  <w:style w:type="character" w:customStyle="1" w:styleId="apple-converted-space">
    <w:name w:val="apple-converted-space"/>
    <w:basedOn w:val="DefaultParagraphFont"/>
    <w:rsid w:val="00B9229F"/>
  </w:style>
  <w:style w:type="character" w:customStyle="1" w:styleId="UnresolvedMention1">
    <w:name w:val="Unresolved Mention1"/>
    <w:basedOn w:val="DefaultParagraphFont"/>
    <w:uiPriority w:val="99"/>
    <w:semiHidden/>
    <w:rsid w:val="00B9229F"/>
    <w:rPr>
      <w:color w:val="605E5C"/>
      <w:shd w:val="clear" w:color="auto" w:fill="E1DFDD"/>
    </w:rPr>
  </w:style>
  <w:style w:type="character" w:customStyle="1" w:styleId="js-subbuzztitle-text">
    <w:name w:val="js-subbuzz__title-text"/>
    <w:basedOn w:val="DefaultParagraphFont"/>
    <w:rsid w:val="00B9229F"/>
  </w:style>
  <w:style w:type="character" w:customStyle="1" w:styleId="small-caps">
    <w:name w:val="small-caps"/>
    <w:basedOn w:val="DefaultParagraphFont"/>
    <w:rsid w:val="00B9229F"/>
  </w:style>
  <w:style w:type="character" w:customStyle="1" w:styleId="boldtext">
    <w:name w:val="bold_text"/>
    <w:basedOn w:val="DefaultParagraphFont"/>
    <w:rsid w:val="00B9229F"/>
  </w:style>
  <w:style w:type="character" w:customStyle="1" w:styleId="ref-journal">
    <w:name w:val="ref-journal"/>
    <w:basedOn w:val="DefaultParagraphFont"/>
    <w:rsid w:val="00B9229F"/>
  </w:style>
  <w:style w:type="character" w:customStyle="1" w:styleId="SSENumber">
    <w:name w:val="SSENumber"/>
    <w:basedOn w:val="DefaultParagraphFont"/>
    <w:rsid w:val="00B9229F"/>
    <w:rPr>
      <w:rFonts w:ascii="Arial" w:hAnsi="Arial" w:cs="Arial" w:hint="default"/>
      <w:b w:val="0"/>
      <w:bCs w:val="0"/>
      <w:i w:val="0"/>
      <w:iCs w:val="0"/>
      <w:color w:val="0000FF"/>
      <w:sz w:val="20"/>
    </w:rPr>
  </w:style>
  <w:style w:type="character" w:customStyle="1" w:styleId="epub-sectionstate">
    <w:name w:val="epub-section__state"/>
    <w:basedOn w:val="DefaultParagraphFont"/>
    <w:rsid w:val="00B9229F"/>
  </w:style>
  <w:style w:type="character" w:customStyle="1" w:styleId="epub-sectiondate">
    <w:name w:val="epub-section__date"/>
    <w:basedOn w:val="DefaultParagraphFont"/>
    <w:rsid w:val="00B9229F"/>
  </w:style>
  <w:style w:type="character" w:customStyle="1" w:styleId="cit">
    <w:name w:val="cit"/>
    <w:basedOn w:val="DefaultParagraphFont"/>
    <w:rsid w:val="00B9229F"/>
  </w:style>
  <w:style w:type="character" w:customStyle="1" w:styleId="fm-vol-iss-date">
    <w:name w:val="fm-vol-iss-date"/>
    <w:basedOn w:val="DefaultParagraphFont"/>
    <w:rsid w:val="00B9229F"/>
  </w:style>
  <w:style w:type="character" w:customStyle="1" w:styleId="doi">
    <w:name w:val="doi"/>
    <w:basedOn w:val="DefaultParagraphFont"/>
    <w:rsid w:val="00B9229F"/>
  </w:style>
  <w:style w:type="character" w:customStyle="1" w:styleId="Caption1">
    <w:name w:val="Caption1"/>
    <w:basedOn w:val="DefaultParagraphFont"/>
    <w:rsid w:val="00B9229F"/>
  </w:style>
  <w:style w:type="character" w:customStyle="1" w:styleId="attribution">
    <w:name w:val="attribution"/>
    <w:basedOn w:val="DefaultParagraphFont"/>
    <w:rsid w:val="00B9229F"/>
  </w:style>
  <w:style w:type="character" w:customStyle="1" w:styleId="mixed-citation">
    <w:name w:val="mixed-citation"/>
    <w:basedOn w:val="DefaultParagraphFont"/>
    <w:rsid w:val="00B9229F"/>
  </w:style>
  <w:style w:type="character" w:customStyle="1" w:styleId="ref-title">
    <w:name w:val="ref-title"/>
    <w:basedOn w:val="DefaultParagraphFont"/>
    <w:rsid w:val="00B9229F"/>
  </w:style>
  <w:style w:type="character" w:customStyle="1" w:styleId="ref-vol">
    <w:name w:val="ref-vol"/>
    <w:basedOn w:val="DefaultParagraphFont"/>
    <w:rsid w:val="00B9229F"/>
  </w:style>
  <w:style w:type="character" w:customStyle="1" w:styleId="nowrap">
    <w:name w:val="nowrap"/>
    <w:basedOn w:val="DefaultParagraphFont"/>
    <w:rsid w:val="00B9229F"/>
  </w:style>
  <w:style w:type="character" w:customStyle="1" w:styleId="citation-doi">
    <w:name w:val="citation-doi"/>
    <w:basedOn w:val="DefaultParagraphFont"/>
    <w:rsid w:val="00B9229F"/>
  </w:style>
  <w:style w:type="character" w:customStyle="1" w:styleId="authors-list-item">
    <w:name w:val="authors-list-item"/>
    <w:basedOn w:val="DefaultParagraphFont"/>
    <w:rsid w:val="00B9229F"/>
  </w:style>
  <w:style w:type="character" w:customStyle="1" w:styleId="author-sup-separator">
    <w:name w:val="author-sup-separator"/>
    <w:basedOn w:val="DefaultParagraphFont"/>
    <w:rsid w:val="00B9229F"/>
  </w:style>
  <w:style w:type="character" w:customStyle="1" w:styleId="comma">
    <w:name w:val="comma"/>
    <w:basedOn w:val="DefaultParagraphFont"/>
    <w:rsid w:val="00B9229F"/>
  </w:style>
  <w:style w:type="character" w:customStyle="1" w:styleId="title-text">
    <w:name w:val="title-text"/>
    <w:basedOn w:val="DefaultParagraphFont"/>
    <w:rsid w:val="00B9229F"/>
  </w:style>
  <w:style w:type="character" w:customStyle="1" w:styleId="qlinkcontainer">
    <w:name w:val="qlink_container"/>
    <w:basedOn w:val="DefaultParagraphFont"/>
    <w:rsid w:val="00B9229F"/>
  </w:style>
  <w:style w:type="table" w:customStyle="1" w:styleId="TableGrid1">
    <w:name w:val="Table Grid1"/>
    <w:basedOn w:val="TableNormal"/>
    <w:next w:val="TableGrid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3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C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-block">
    <w:name w:val="fs-block"/>
    <w:basedOn w:val="DefaultParagraphFont"/>
    <w:rsid w:val="00240F25"/>
  </w:style>
  <w:style w:type="character" w:customStyle="1" w:styleId="reviewqualifier09f24iy9mb">
    <w:name w:val="reviewqualifier__09f24__iy9mb"/>
    <w:basedOn w:val="DefaultParagraphFont"/>
    <w:rsid w:val="00240F25"/>
  </w:style>
  <w:style w:type="paragraph" w:customStyle="1" w:styleId="comment09f24d0cxf">
    <w:name w:val="comment__09f24__d0cxf"/>
    <w:basedOn w:val="Normal"/>
    <w:rsid w:val="00240F25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F0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-number-label">
    <w:name w:val="header-number-label"/>
    <w:basedOn w:val="DefaultParagraphFont"/>
    <w:rsid w:val="00C452D4"/>
  </w:style>
  <w:style w:type="paragraph" w:customStyle="1" w:styleId="selectable-text">
    <w:name w:val="selectable-text"/>
    <w:basedOn w:val="Normal"/>
    <w:rsid w:val="00E45C1F"/>
    <w:pPr>
      <w:spacing w:before="100" w:beforeAutospacing="1" w:after="100" w:afterAutospacing="1"/>
    </w:pPr>
  </w:style>
  <w:style w:type="character" w:customStyle="1" w:styleId="selectable-text1">
    <w:name w:val="selectable-text1"/>
    <w:basedOn w:val="DefaultParagraphFont"/>
    <w:rsid w:val="00E4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80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02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40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260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3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6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576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11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277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59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105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2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9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5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3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050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14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0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11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92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5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1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679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7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9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5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786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47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1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433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624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26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1631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880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036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9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9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2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5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9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2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66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7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5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81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107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50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75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9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5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9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61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19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7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68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0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5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861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3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1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54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1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150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901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664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11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3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8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9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0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4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7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85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7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54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8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42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241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601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56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2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5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3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24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8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01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1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2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0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91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0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19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02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329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9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0933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40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90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58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0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6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22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28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54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8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3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09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58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5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22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5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2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9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58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1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47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81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7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6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1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38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36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6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28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2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04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97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775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24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5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0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3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2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7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8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98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278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91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00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6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3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93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4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2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50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9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0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3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9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9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0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4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92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061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9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5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465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110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76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0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9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22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0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3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42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2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831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405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56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93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46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0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3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8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43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3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7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69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75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38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5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90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9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2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31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1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7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03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1765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16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96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0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1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29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6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91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0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8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4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1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134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19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91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2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6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7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5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8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9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8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69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3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0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89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36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1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31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54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1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2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2775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7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43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6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3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8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71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56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9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09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623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9571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88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66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7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9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4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38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92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9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85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795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9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71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4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71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8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2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1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3925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182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5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5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20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8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31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5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1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3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8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2206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588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4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0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5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53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7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3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08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7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18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85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9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5710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856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11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1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7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78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76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1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5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56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9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318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04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52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08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45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4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3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8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68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94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9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55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9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74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105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9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6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8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1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7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0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6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0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16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1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5004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03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02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9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4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0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9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53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4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1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3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9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4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33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55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8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87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09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54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2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39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918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218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920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1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0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9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34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67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9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5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55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3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48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97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09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9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5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8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5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9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04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2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5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4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9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37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4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0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5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9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360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1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7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3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34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40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955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62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0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8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8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8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2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63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6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6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8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405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48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96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3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5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9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24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23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7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4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87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8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36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7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7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16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259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6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3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39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83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91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0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9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3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2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5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94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9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2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8208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051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27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4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9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7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5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41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7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5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7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14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63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59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1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85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93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4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6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73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001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62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9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3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8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0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71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62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4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61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9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205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58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65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2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7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0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53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61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1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4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73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16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6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9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0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588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36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79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1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6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5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3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6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54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68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2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314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812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136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4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73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3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14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20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36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17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0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1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9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7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427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3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35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6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78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8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75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76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75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78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0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03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33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059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5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72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8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6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7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7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7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6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88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4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0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8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818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11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64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9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70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4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0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81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53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7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62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2196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5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9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3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8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7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28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74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82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45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7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0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02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11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5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40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63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057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067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958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0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7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29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5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5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6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1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0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796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11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78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87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74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2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29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27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4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0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1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9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6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260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86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62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9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8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3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41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7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2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3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2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80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56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87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2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1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3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7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7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25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47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6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4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40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227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03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37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5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7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03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62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5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16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0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3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3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8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6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93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62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6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1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4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97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0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8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85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624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78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7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2388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00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37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4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2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2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0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21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0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10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6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036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615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25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6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9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2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7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85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1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9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7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9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0352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39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75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51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9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8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53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4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0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2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99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7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5197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481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363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7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0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25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3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62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4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2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4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75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1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74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2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067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1247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67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0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0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2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5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82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89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0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7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5821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20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7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9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3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0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39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9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7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98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3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5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7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450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85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66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7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8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114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57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2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07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4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5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1733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66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5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4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35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7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45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25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3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65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60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0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1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3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321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64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05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2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68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17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93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9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0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3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7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3343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598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20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36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4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1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3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1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390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4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6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8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0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2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51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243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95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7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2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15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97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5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24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62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31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80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2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27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10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3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52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61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51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5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9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87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139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8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99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3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0809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5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4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40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1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3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44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3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603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4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3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3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598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5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57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4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7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1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08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593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8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6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7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9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72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82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54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290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4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5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79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6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699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8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5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07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0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3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60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9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455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586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60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38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9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873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0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9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4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91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229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16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1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8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1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58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63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997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31" w:color="E5E7EB"/>
                <w:bottom w:val="single" w:sz="2" w:space="0" w:color="E5E7EB"/>
                <w:right w:val="single" w:sz="2" w:space="31" w:color="E5E7EB"/>
              </w:divBdr>
              <w:divsChild>
                <w:div w:id="155589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5433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913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419450966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819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6927407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  <w:div w:id="41008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9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99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90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2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284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819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20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539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108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36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405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4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309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58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3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8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26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368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79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3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68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3185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3719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23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125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061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9269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592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816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9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25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84442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745169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12" w:space="4" w:color="auto"/>
                                        <w:right w:val="single" w:sz="2" w:space="0" w:color="auto"/>
                                      </w:divBdr>
                                      <w:divsChild>
                                        <w:div w:id="1928268251">
                                          <w:marLeft w:val="-75"/>
                                          <w:marRight w:val="-7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772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757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1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336030866">
                                                  <w:marLeft w:val="0"/>
                                                  <w:marRight w:val="0"/>
                                                  <w:marTop w:val="405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767708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61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191214877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446945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5144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1971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975722076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256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486260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760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99325002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931705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814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4092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131545552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635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7250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334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26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28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843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44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734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1091862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36245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45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8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79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775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51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857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6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40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5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2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08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04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98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984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455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615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247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5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9767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301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27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81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7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36112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698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192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80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7724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94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36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68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5585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573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45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2492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27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6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44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9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408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548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71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10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21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904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37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65434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06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263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66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5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8063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74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64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469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55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7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1137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97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940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4709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72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4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83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230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671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7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6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9166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51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517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4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55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563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981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2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7406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9456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86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5374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1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0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8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03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68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144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00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116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18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540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74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638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09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153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211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83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47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49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825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983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8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6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17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61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872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9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308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9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73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27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4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96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09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883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40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168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975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59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45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53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24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5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772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3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51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28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01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48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388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038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18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65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4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9788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5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506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22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357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64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44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64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9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580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27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5074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140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1227377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498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224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844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063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96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9135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288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2705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</w:div>
            <w:div w:id="1060401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67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0928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3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533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93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7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8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4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2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3869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59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92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3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1898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84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5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1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831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28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63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77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3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1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8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95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9940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549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73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6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582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41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0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17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14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1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9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2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1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05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5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5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8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2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53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7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32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6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2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7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4647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63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3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36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6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1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71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4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303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737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6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44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806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75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605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8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18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86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44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12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9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3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987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3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82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31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73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75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4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4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70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6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562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66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8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2354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1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0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95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35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7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67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71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93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6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1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9854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76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4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9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30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6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1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373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45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22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57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4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681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83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53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88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393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06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28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25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72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13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100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318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0421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5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73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49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52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4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71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90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62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81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55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384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6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5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0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3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8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91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537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1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7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8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510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47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159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3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063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7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1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0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933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5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91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70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23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44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1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48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1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1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04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33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117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4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5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69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86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793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058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3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834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9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1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8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79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94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26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4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5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418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45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67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939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2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42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4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72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78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6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695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53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28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9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5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5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093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7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28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8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044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90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483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2554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15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853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650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766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82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27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05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473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778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7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70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168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95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312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2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039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5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2398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770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4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32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1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30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7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78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8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8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826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1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817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58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8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0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55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26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5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01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549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66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819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32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7798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6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042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36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707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88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76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7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82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27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91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3300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89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4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0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896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03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11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337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8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81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067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2614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1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2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8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4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88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456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7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6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719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1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74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908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2368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5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41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53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67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2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409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94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438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63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837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7022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3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8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4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863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230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8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5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67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9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20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1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911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3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7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0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5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380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238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2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43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63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05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39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72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9251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0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93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05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981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01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30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2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2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74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958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94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24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3131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28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64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20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43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48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73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0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86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6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66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59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8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061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1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55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32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682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46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6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2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288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1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0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27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0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9768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5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50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33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75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869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64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91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56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06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303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643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1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837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05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5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96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06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80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963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4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45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46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0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56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5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2836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38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83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34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0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34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56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9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04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528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8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30472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5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2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1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29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63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3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67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44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1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528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11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0767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11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79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88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09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19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4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2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165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9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1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95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808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48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41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6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3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550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237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74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1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515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4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5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4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7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0413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220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17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4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1288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5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9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1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49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053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28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0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8565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5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5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7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44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58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1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4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6636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5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3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7397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670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9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1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4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444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8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5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25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4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8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7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40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8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6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9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814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70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2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3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2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6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7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4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6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8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4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781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47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5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4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9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06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49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5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40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990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92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90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6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3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1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74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9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2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0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056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957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73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7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0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25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2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06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4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4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79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771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37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46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53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0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5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8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35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1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5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4076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12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74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4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8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7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6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8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3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88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7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59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0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4458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141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8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4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3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3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29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8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2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15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3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234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44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45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3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9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9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92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43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38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6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9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6525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865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60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65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0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4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60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07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3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1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042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41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51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3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7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2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28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6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37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69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826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41764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426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889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069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7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4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9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3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2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640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45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48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34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0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5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8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85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4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6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3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334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556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76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7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05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8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05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7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34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8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2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9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291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99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07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9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8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03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4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65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8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1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5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6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744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4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64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7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52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6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53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04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0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55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4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4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2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329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86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11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99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6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02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9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7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1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1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9220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26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04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27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3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8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9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2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0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1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8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1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575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5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2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0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89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8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22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9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53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7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29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5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78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415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775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0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0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2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0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20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3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797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6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9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0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1602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28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0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9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1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4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1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3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2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7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3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0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08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8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76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056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9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9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0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89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6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70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57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4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8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716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288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90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2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6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5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35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24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21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1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34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455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028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44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7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9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76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57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4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8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20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6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4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513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346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11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5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9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7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1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33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1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3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2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1098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03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76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8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0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74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7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2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00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7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0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8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443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72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50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5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2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33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70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43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7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46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14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7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1493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86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43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3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5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2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5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5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2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4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3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0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55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750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44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7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1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4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30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5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4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8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7805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04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11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4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5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4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4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0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1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7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2549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59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35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0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3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9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6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73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1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5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3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7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18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363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35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7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1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7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3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33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5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78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05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61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477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0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4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3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7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63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94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44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11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988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84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78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0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9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5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55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6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9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4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119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519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48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8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454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84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4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30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1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00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976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0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2848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1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12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71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62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170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0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868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571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510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57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4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7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776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4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94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51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65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4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09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6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41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0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01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687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8193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3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5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68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7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853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55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58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765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56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58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53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650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76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4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35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983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53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43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4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4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5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303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459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0130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1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706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762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69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3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9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566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624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1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8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8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7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9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03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87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7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9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820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575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03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4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110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24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42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6831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1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9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133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514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18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3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4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4580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4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4238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200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4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382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9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7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5744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1471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4117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60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50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257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18741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864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81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94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43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485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45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6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4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9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16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592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4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898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688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4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7735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28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89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8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3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2669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4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3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ia\Documents\Custom%20Office%20Templates\Template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NOikL8rjWrhS5psfFRME1gRcg==">AMUW2mX9b2d1kK47YRwrBqbw0MYSbEbPHqRftJ93tp7Ptynho6ixIh0/FxrpydTABY/6wGd9Uzul4y+5w1qsHsogQoGX/tLjarSye8z+Cl/mCIJuCi4dJAeGmwO7xTZ/TTg9ttMUby+XhrlV5NxNf+sOBgCvueBFsOxJjsjSWN8Jl4L82ZywRapqxAwAiUl9K7tLGVTQuGQie56BvzKeuEwmWDq9aYLETCXmduwaoKK/un6BrUxI3ojllfjJdALzSEfr3inxIEwU3ew8olx1r5Ol05PVgOvy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Master</Template>
  <TotalTime>11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dilia</dc:creator>
  <cp:lastModifiedBy>Dilia</cp:lastModifiedBy>
  <cp:revision>2</cp:revision>
  <dcterms:created xsi:type="dcterms:W3CDTF">2024-07-21T21:16:00Z</dcterms:created>
  <dcterms:modified xsi:type="dcterms:W3CDTF">2024-07-21T21:16:00Z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faca6e5b43ec5309ff6268d31bfaa68aea056954b7057d2e983a27c674ccc492</vt:lpwstr>
  </property>
</Properties>
</file>
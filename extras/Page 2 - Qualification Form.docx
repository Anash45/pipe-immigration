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95E829" w14:textId="77777777" w:rsidR="008B3EF0" w:rsidRDefault="008B3EF0" w:rsidP="008B3EF0">
      <w:pPr>
        <w:pStyle w:val="Heading1"/>
      </w:pPr>
      <w:r>
        <w:t>Qualification Form – Current problems</w:t>
      </w:r>
    </w:p>
    <w:p w14:paraId="74060189" w14:textId="77777777" w:rsidR="008B3EF0" w:rsidRDefault="008B3EF0" w:rsidP="0025373D"/>
    <w:p w14:paraId="0713053D" w14:textId="2AB52FB6" w:rsidR="00EA65CC" w:rsidRDefault="00EA65CC" w:rsidP="0025373D">
      <w:r w:rsidRPr="00EA65CC">
        <w:t>#1)</w:t>
      </w:r>
      <w:r>
        <w:t xml:space="preserve"> </w:t>
      </w:r>
      <w:r w:rsidR="008B3EF0">
        <w:t>T</w:t>
      </w:r>
      <w:r w:rsidRPr="00EA65CC">
        <w:t>he (?)</w:t>
      </w:r>
      <w:r>
        <w:t xml:space="preserve"> help content</w:t>
      </w:r>
      <w:r w:rsidR="008B3EF0">
        <w:t xml:space="preserve">, </w:t>
      </w:r>
      <w:r w:rsidRPr="00EA65CC">
        <w:t xml:space="preserve">found in the Screen table </w:t>
      </w:r>
      <w:r w:rsidR="00722BF5">
        <w:t>in</w:t>
      </w:r>
      <w:r w:rsidRPr="00EA65CC">
        <w:t xml:space="preserve"> the</w:t>
      </w:r>
      <w:r w:rsidR="00722BF5">
        <w:t xml:space="preserve"> immigration database</w:t>
      </w:r>
      <w:r w:rsidR="008B3EF0">
        <w:t xml:space="preserve"> are missing.</w:t>
      </w:r>
      <w:r w:rsidR="00722BF5">
        <w:t xml:space="preserve">  </w:t>
      </w:r>
    </w:p>
    <w:p w14:paraId="53AB4BF8" w14:textId="144B08E9" w:rsidR="00EA65CC" w:rsidRDefault="00EA65CC" w:rsidP="0025373D">
      <w:r w:rsidRPr="00EA65CC">
        <w:rPr>
          <w:noProof/>
        </w:rPr>
        <w:drawing>
          <wp:inline distT="0" distB="0" distL="0" distR="0" wp14:anchorId="1DA17E8E" wp14:editId="5780D1FF">
            <wp:extent cx="4541914" cy="99068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41914" cy="990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6EE9E" w14:textId="46B9832F" w:rsidR="00EA65CC" w:rsidRDefault="00EA65CC" w:rsidP="0025373D">
      <w:r w:rsidRPr="00EA65CC">
        <w:rPr>
          <w:noProof/>
        </w:rPr>
        <w:drawing>
          <wp:inline distT="0" distB="0" distL="0" distR="0" wp14:anchorId="489B4D5D" wp14:editId="08F3C3C0">
            <wp:extent cx="5654530" cy="2438611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54530" cy="2438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27802" w14:textId="77777777" w:rsidR="00EA65CC" w:rsidRDefault="00EA65CC" w:rsidP="0025373D"/>
    <w:p w14:paraId="55EA6E5A" w14:textId="20A66CA1" w:rsidR="00EA65CC" w:rsidRDefault="00EA65CC" w:rsidP="0025373D">
      <w:r>
        <w:t xml:space="preserve">#2) </w:t>
      </w:r>
      <w:r w:rsidR="008B3EF0">
        <w:t>A</w:t>
      </w:r>
      <w:r>
        <w:t>ll date mask</w:t>
      </w:r>
      <w:r w:rsidR="008B3EF0">
        <w:t>s</w:t>
      </w:r>
      <w:r>
        <w:t xml:space="preserve"> </w:t>
      </w:r>
      <w:r w:rsidR="008B3EF0">
        <w:t>need to be change to</w:t>
      </w:r>
      <w:r>
        <w:t xml:space="preserve"> mm/dd/</w:t>
      </w:r>
      <w:proofErr w:type="spellStart"/>
      <w:r>
        <w:t>yy</w:t>
      </w:r>
      <w:proofErr w:type="spellEnd"/>
    </w:p>
    <w:p w14:paraId="2D8AA266" w14:textId="51D29953" w:rsidR="00EA65CC" w:rsidRDefault="00EA65CC" w:rsidP="0025373D"/>
    <w:p w14:paraId="6B083D22" w14:textId="085E5A6E" w:rsidR="000A1F57" w:rsidRDefault="008B3EF0" w:rsidP="0025373D">
      <w:pPr>
        <w:rPr>
          <w:rFonts w:ascii="Helvetica Neue" w:hAnsi="Helvetica Neue"/>
          <w:color w:val="62646A"/>
          <w:shd w:val="clear" w:color="auto" w:fill="FFFFFF"/>
        </w:rPr>
      </w:pPr>
      <w:r>
        <w:t>#3)</w:t>
      </w:r>
      <w:r w:rsidRPr="008B3EF0">
        <w:rPr>
          <w:rFonts w:ascii="Helvetica Neue" w:hAnsi="Helvetica Neue"/>
          <w:color w:val="62646A"/>
          <w:shd w:val="clear" w:color="auto" w:fill="FFFFFF"/>
        </w:rPr>
        <w:t xml:space="preserve"> </w:t>
      </w:r>
      <w:r>
        <w:rPr>
          <w:rFonts w:ascii="Helvetica Neue" w:hAnsi="Helvetica Neue"/>
          <w:color w:val="62646A"/>
          <w:shd w:val="clear" w:color="auto" w:fill="FFFFFF"/>
        </w:rPr>
        <w:t xml:space="preserve">Add “Logout” </w:t>
      </w:r>
      <w:r>
        <w:rPr>
          <w:rFonts w:ascii="Helvetica Neue" w:hAnsi="Helvetica Neue"/>
          <w:color w:val="62646A"/>
          <w:shd w:val="clear" w:color="auto" w:fill="FFFFFF"/>
        </w:rPr>
        <w:t>button</w:t>
      </w:r>
      <w:r>
        <w:rPr>
          <w:rFonts w:ascii="Helvetica Neue" w:hAnsi="Helvetica Neue"/>
          <w:color w:val="62646A"/>
          <w:shd w:val="clear" w:color="auto" w:fill="FFFFFF"/>
        </w:rPr>
        <w:t xml:space="preserve">. </w:t>
      </w:r>
      <w:proofErr w:type="spellStart"/>
      <w:r>
        <w:rPr>
          <w:rFonts w:ascii="Helvetica Neue" w:hAnsi="Helvetica Neue"/>
          <w:color w:val="62646A"/>
          <w:shd w:val="clear" w:color="auto" w:fill="FFFFFF"/>
        </w:rPr>
        <w:t>Anash</w:t>
      </w:r>
      <w:proofErr w:type="spellEnd"/>
      <w:r>
        <w:rPr>
          <w:rFonts w:ascii="Helvetica Neue" w:hAnsi="Helvetica Neue"/>
          <w:color w:val="62646A"/>
          <w:shd w:val="clear" w:color="auto" w:fill="FFFFFF"/>
        </w:rPr>
        <w:t>, what do you think, Top? Bottom? Both?</w:t>
      </w:r>
    </w:p>
    <w:p w14:paraId="3CC96FC1" w14:textId="5EC79FDC" w:rsidR="000A1F57" w:rsidRDefault="000A1F57" w:rsidP="0025373D">
      <w:pPr>
        <w:rPr>
          <w:rFonts w:ascii="Helvetica Neue" w:hAnsi="Helvetica Neue"/>
          <w:color w:val="62646A"/>
          <w:shd w:val="clear" w:color="auto" w:fill="FFFFFF"/>
        </w:rPr>
      </w:pPr>
      <w:r>
        <w:rPr>
          <w:rFonts w:ascii="Helvetica Neue" w:hAnsi="Helvetica Neue"/>
          <w:color w:val="62646A"/>
          <w:shd w:val="clear" w:color="auto" w:fill="FFFFFF"/>
        </w:rPr>
        <w:t xml:space="preserve">#4) </w:t>
      </w:r>
      <w:r w:rsidR="008B3EF0">
        <w:rPr>
          <w:rFonts w:ascii="Helvetica Neue" w:hAnsi="Helvetica Neue"/>
          <w:color w:val="62646A"/>
          <w:shd w:val="clear" w:color="auto" w:fill="FFFFFF"/>
        </w:rPr>
        <w:t>Add short</w:t>
      </w:r>
      <w:r>
        <w:rPr>
          <w:rFonts w:ascii="Helvetica Neue" w:hAnsi="Helvetica Neue"/>
          <w:color w:val="62646A"/>
          <w:shd w:val="clear" w:color="auto" w:fill="FFFFFF"/>
        </w:rPr>
        <w:t xml:space="preserve"> test videos </w:t>
      </w:r>
      <w:r w:rsidR="008B3EF0">
        <w:rPr>
          <w:rFonts w:ascii="Helvetica Neue" w:hAnsi="Helvetica Neue"/>
          <w:color w:val="62646A"/>
          <w:shd w:val="clear" w:color="auto" w:fill="FFFFFF"/>
        </w:rPr>
        <w:t>to the app.</w:t>
      </w:r>
    </w:p>
    <w:p w14:paraId="0BDBAD82" w14:textId="35C2BAC6" w:rsidR="008B3EF0" w:rsidRPr="00722BF5" w:rsidRDefault="008B3EF0" w:rsidP="008B3EF0">
      <w:pPr>
        <w:rPr>
          <w:rFonts w:ascii="Helvetica Neue" w:hAnsi="Helvetica Neue"/>
          <w:color w:val="62646A"/>
          <w:shd w:val="clear" w:color="auto" w:fill="FFFFFF"/>
        </w:rPr>
      </w:pPr>
      <w:r>
        <w:rPr>
          <w:rFonts w:ascii="Helvetica Neue" w:hAnsi="Helvetica Neue"/>
          <w:color w:val="62646A"/>
          <w:shd w:val="clear" w:color="auto" w:fill="FFFFFF"/>
        </w:rPr>
        <w:t>#</w:t>
      </w:r>
      <w:r w:rsidR="00FC578F">
        <w:rPr>
          <w:rFonts w:ascii="Helvetica Neue" w:hAnsi="Helvetica Neue"/>
          <w:color w:val="62646A"/>
          <w:shd w:val="clear" w:color="auto" w:fill="FFFFFF"/>
        </w:rPr>
        <w:t>5</w:t>
      </w:r>
      <w:r>
        <w:rPr>
          <w:rFonts w:ascii="Helvetica Neue" w:hAnsi="Helvetica Neue"/>
          <w:color w:val="62646A"/>
          <w:shd w:val="clear" w:color="auto" w:fill="FFFFFF"/>
        </w:rPr>
        <w:t>) Change section title from “Others” to “Additional Considerations”</w:t>
      </w:r>
    </w:p>
    <w:p w14:paraId="60F233D2" w14:textId="0523F9B0" w:rsidR="000A1F57" w:rsidRDefault="000A1F57" w:rsidP="0025373D">
      <w:pPr>
        <w:rPr>
          <w:rFonts w:ascii="Helvetica Neue" w:hAnsi="Helvetica Neue"/>
          <w:color w:val="62646A"/>
          <w:shd w:val="clear" w:color="auto" w:fill="FFFFFF"/>
        </w:rPr>
      </w:pPr>
      <w:r>
        <w:rPr>
          <w:rFonts w:ascii="Helvetica Neue" w:hAnsi="Helvetica Neue"/>
          <w:color w:val="62646A"/>
          <w:shd w:val="clear" w:color="auto" w:fill="FFFFFF"/>
        </w:rPr>
        <w:t>#</w:t>
      </w:r>
      <w:r w:rsidR="00FC578F">
        <w:rPr>
          <w:rFonts w:ascii="Helvetica Neue" w:hAnsi="Helvetica Neue"/>
          <w:color w:val="62646A"/>
          <w:shd w:val="clear" w:color="auto" w:fill="FFFFFF"/>
        </w:rPr>
        <w:t>6</w:t>
      </w:r>
      <w:r>
        <w:rPr>
          <w:rFonts w:ascii="Helvetica Neue" w:hAnsi="Helvetica Neue"/>
          <w:color w:val="62646A"/>
          <w:shd w:val="clear" w:color="auto" w:fill="FFFFFF"/>
        </w:rPr>
        <w:t xml:space="preserve">) </w:t>
      </w:r>
      <w:r w:rsidR="008B3EF0">
        <w:rPr>
          <w:rFonts w:ascii="Helvetica Neue" w:hAnsi="Helvetica Neue"/>
          <w:color w:val="62646A"/>
          <w:shd w:val="clear" w:color="auto" w:fill="FFFFFF"/>
        </w:rPr>
        <w:t>We need a good design for the 3 fields that current have both a checkbox and pulldown.  The issue is that most people don’t have these issue, but if they might have them, they need to see a list.</w:t>
      </w:r>
    </w:p>
    <w:p w14:paraId="74E5CD39" w14:textId="4E840D06" w:rsidR="00FC578F" w:rsidRDefault="00FC578F" w:rsidP="0025373D">
      <w:pPr>
        <w:rPr>
          <w:rFonts w:ascii="Helvetica Neue" w:hAnsi="Helvetica Neue"/>
          <w:color w:val="62646A"/>
          <w:shd w:val="clear" w:color="auto" w:fill="FFFFFF"/>
        </w:rPr>
      </w:pPr>
      <w:r>
        <w:rPr>
          <w:rFonts w:ascii="Helvetica Neue" w:hAnsi="Helvetica Neue"/>
          <w:color w:val="62646A"/>
          <w:shd w:val="clear" w:color="auto" w:fill="FFFFFF"/>
        </w:rPr>
        <w:t>#7) Since this form is so long, we need to be judicious with the spacing.</w:t>
      </w:r>
    </w:p>
    <w:p w14:paraId="4D6BD52F" w14:textId="77777777" w:rsidR="008B3EF0" w:rsidRPr="00722BF5" w:rsidRDefault="008B3EF0">
      <w:pPr>
        <w:rPr>
          <w:rFonts w:ascii="Helvetica Neue" w:hAnsi="Helvetica Neue"/>
          <w:color w:val="62646A"/>
          <w:shd w:val="clear" w:color="auto" w:fill="FFFFFF"/>
        </w:rPr>
      </w:pPr>
    </w:p>
    <w:sectPr w:rsidR="008B3EF0" w:rsidRPr="00722BF5" w:rsidSect="00EB3E5C">
      <w:pgSz w:w="12240" w:h="15840" w:code="1"/>
      <w:pgMar w:top="720" w:right="720" w:bottom="720" w:left="72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5031AC" w14:textId="77777777" w:rsidR="00264551" w:rsidRDefault="00264551" w:rsidP="00147252">
      <w:r>
        <w:separator/>
      </w:r>
    </w:p>
  </w:endnote>
  <w:endnote w:type="continuationSeparator" w:id="0">
    <w:p w14:paraId="74BCA709" w14:textId="77777777" w:rsidR="00264551" w:rsidRDefault="00264551" w:rsidP="001472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altName w:val="Arial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498963" w14:textId="77777777" w:rsidR="00264551" w:rsidRDefault="00264551" w:rsidP="00147252">
      <w:r>
        <w:separator/>
      </w:r>
    </w:p>
  </w:footnote>
  <w:footnote w:type="continuationSeparator" w:id="0">
    <w:p w14:paraId="65DB26AC" w14:textId="77777777" w:rsidR="00264551" w:rsidRDefault="00264551" w:rsidP="001472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17D0D"/>
    <w:multiLevelType w:val="multilevel"/>
    <w:tmpl w:val="48DEF876"/>
    <w:lvl w:ilvl="0">
      <w:start w:val="1"/>
      <w:numFmt w:val="bullet"/>
      <w:pStyle w:val="NumericalList"/>
      <w:lvlText w:val="❒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93B4DB5"/>
    <w:multiLevelType w:val="multilevel"/>
    <w:tmpl w:val="CDDAC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D23A23"/>
    <w:multiLevelType w:val="multilevel"/>
    <w:tmpl w:val="FE080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2945DF"/>
    <w:multiLevelType w:val="multilevel"/>
    <w:tmpl w:val="76AE6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1739BD"/>
    <w:multiLevelType w:val="multilevel"/>
    <w:tmpl w:val="BCD6D07C"/>
    <w:lvl w:ilvl="0">
      <w:start w:val="1"/>
      <w:numFmt w:val="bullet"/>
      <w:pStyle w:val="BBullet"/>
      <w:lvlText w:val="❑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⮚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12474F78"/>
    <w:multiLevelType w:val="multilevel"/>
    <w:tmpl w:val="D5686D20"/>
    <w:lvl w:ilvl="0">
      <w:start w:val="1"/>
      <w:numFmt w:val="bullet"/>
      <w:pStyle w:val="BulletList"/>
      <w:lvlText w:val="❑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⮚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126025B2"/>
    <w:multiLevelType w:val="multilevel"/>
    <w:tmpl w:val="FE080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E226D3"/>
    <w:multiLevelType w:val="multilevel"/>
    <w:tmpl w:val="FE080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1A0657"/>
    <w:multiLevelType w:val="multilevel"/>
    <w:tmpl w:val="66CCF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38E35FD"/>
    <w:multiLevelType w:val="hybridMultilevel"/>
    <w:tmpl w:val="E9FE49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8D2632"/>
    <w:multiLevelType w:val="multilevel"/>
    <w:tmpl w:val="FE080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3E172B5"/>
    <w:multiLevelType w:val="multilevel"/>
    <w:tmpl w:val="BF40AA80"/>
    <w:lvl w:ilvl="0">
      <w:start w:val="1"/>
      <w:numFmt w:val="bullet"/>
      <w:pStyle w:val="Arrows"/>
      <w:lvlText w:val="❒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3FEA2DF1"/>
    <w:multiLevelType w:val="multilevel"/>
    <w:tmpl w:val="65E6B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0862195"/>
    <w:multiLevelType w:val="multilevel"/>
    <w:tmpl w:val="23BEA0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16D37DF"/>
    <w:multiLevelType w:val="multilevel"/>
    <w:tmpl w:val="64BC1ED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pStyle w:val="Paw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6D8076E"/>
    <w:multiLevelType w:val="multilevel"/>
    <w:tmpl w:val="7D78F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E985522"/>
    <w:multiLevelType w:val="hybridMultilevel"/>
    <w:tmpl w:val="719E44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0F63ED5"/>
    <w:multiLevelType w:val="multilevel"/>
    <w:tmpl w:val="6BC27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5F312FD"/>
    <w:multiLevelType w:val="multilevel"/>
    <w:tmpl w:val="660C3B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7A4076A"/>
    <w:multiLevelType w:val="hybridMultilevel"/>
    <w:tmpl w:val="0E4A69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9DA4DA3"/>
    <w:multiLevelType w:val="multilevel"/>
    <w:tmpl w:val="FE080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DD57922"/>
    <w:multiLevelType w:val="hybridMultilevel"/>
    <w:tmpl w:val="A6E2AB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0E80043"/>
    <w:multiLevelType w:val="multilevel"/>
    <w:tmpl w:val="FE080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23421AB"/>
    <w:multiLevelType w:val="multilevel"/>
    <w:tmpl w:val="AA200298"/>
    <w:lvl w:ilvl="0">
      <w:start w:val="1"/>
      <w:numFmt w:val="bullet"/>
      <w:pStyle w:val="BulletList0"/>
      <w:lvlText w:val="❑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⮚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24" w15:restartNumberingAfterBreak="0">
    <w:nsid w:val="63630FDB"/>
    <w:multiLevelType w:val="multilevel"/>
    <w:tmpl w:val="66CCF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7FE4864"/>
    <w:multiLevelType w:val="multilevel"/>
    <w:tmpl w:val="AEB847F8"/>
    <w:lvl w:ilvl="0">
      <w:start w:val="1"/>
      <w:numFmt w:val="bullet"/>
      <w:pStyle w:val="BulletHeading"/>
      <w:lvlText w:val="❑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⮚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26" w15:restartNumberingAfterBreak="0">
    <w:nsid w:val="6B741823"/>
    <w:multiLevelType w:val="multilevel"/>
    <w:tmpl w:val="6D7EF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E513888"/>
    <w:multiLevelType w:val="hybridMultilevel"/>
    <w:tmpl w:val="DA4C2C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5"/>
  </w:num>
  <w:num w:numId="3">
    <w:abstractNumId w:val="23"/>
  </w:num>
  <w:num w:numId="4">
    <w:abstractNumId w:val="11"/>
  </w:num>
  <w:num w:numId="5">
    <w:abstractNumId w:val="0"/>
  </w:num>
  <w:num w:numId="6">
    <w:abstractNumId w:val="4"/>
  </w:num>
  <w:num w:numId="7">
    <w:abstractNumId w:val="14"/>
  </w:num>
  <w:num w:numId="8">
    <w:abstractNumId w:val="27"/>
  </w:num>
  <w:num w:numId="9">
    <w:abstractNumId w:val="18"/>
  </w:num>
  <w:num w:numId="10">
    <w:abstractNumId w:val="13"/>
  </w:num>
  <w:num w:numId="11">
    <w:abstractNumId w:val="6"/>
  </w:num>
  <w:num w:numId="12">
    <w:abstractNumId w:val="22"/>
  </w:num>
  <w:num w:numId="13">
    <w:abstractNumId w:val="2"/>
  </w:num>
  <w:num w:numId="14">
    <w:abstractNumId w:val="7"/>
  </w:num>
  <w:num w:numId="15">
    <w:abstractNumId w:val="20"/>
  </w:num>
  <w:num w:numId="16">
    <w:abstractNumId w:val="10"/>
  </w:num>
  <w:num w:numId="17">
    <w:abstractNumId w:val="15"/>
  </w:num>
  <w:num w:numId="18">
    <w:abstractNumId w:val="3"/>
  </w:num>
  <w:num w:numId="19">
    <w:abstractNumId w:val="17"/>
  </w:num>
  <w:num w:numId="20">
    <w:abstractNumId w:val="26"/>
  </w:num>
  <w:num w:numId="21">
    <w:abstractNumId w:val="12"/>
  </w:num>
  <w:num w:numId="22">
    <w:abstractNumId w:val="1"/>
  </w:num>
  <w:num w:numId="23">
    <w:abstractNumId w:val="8"/>
  </w:num>
  <w:num w:numId="24">
    <w:abstractNumId w:val="24"/>
  </w:num>
  <w:num w:numId="25">
    <w:abstractNumId w:val="21"/>
  </w:num>
  <w:num w:numId="26">
    <w:abstractNumId w:val="16"/>
  </w:num>
  <w:num w:numId="27">
    <w:abstractNumId w:val="9"/>
  </w:num>
  <w:num w:numId="28">
    <w:abstractNumId w:val="19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TQ2MjcwMjY2tTSxMDVQ0lEKTi0uzszPAykwrQUAvCmaCCwAAAA="/>
  </w:docVars>
  <w:rsids>
    <w:rsidRoot w:val="003D2495"/>
    <w:rsid w:val="00004A23"/>
    <w:rsid w:val="0001289F"/>
    <w:rsid w:val="00044366"/>
    <w:rsid w:val="0005083F"/>
    <w:rsid w:val="00053296"/>
    <w:rsid w:val="0005345B"/>
    <w:rsid w:val="000569FC"/>
    <w:rsid w:val="00082644"/>
    <w:rsid w:val="000863FF"/>
    <w:rsid w:val="000941D9"/>
    <w:rsid w:val="000A0436"/>
    <w:rsid w:val="000A1F57"/>
    <w:rsid w:val="000A2EF2"/>
    <w:rsid w:val="000A42DA"/>
    <w:rsid w:val="000A5F41"/>
    <w:rsid w:val="000C75AF"/>
    <w:rsid w:val="000D24DB"/>
    <w:rsid w:val="00101E8F"/>
    <w:rsid w:val="00114EDC"/>
    <w:rsid w:val="00122817"/>
    <w:rsid w:val="001334F3"/>
    <w:rsid w:val="00135DE7"/>
    <w:rsid w:val="00137D34"/>
    <w:rsid w:val="00140356"/>
    <w:rsid w:val="00147252"/>
    <w:rsid w:val="00160749"/>
    <w:rsid w:val="00165C5A"/>
    <w:rsid w:val="0017173C"/>
    <w:rsid w:val="00171FCF"/>
    <w:rsid w:val="00175940"/>
    <w:rsid w:val="001800CB"/>
    <w:rsid w:val="00186654"/>
    <w:rsid w:val="00194FA7"/>
    <w:rsid w:val="001A318F"/>
    <w:rsid w:val="001A48FC"/>
    <w:rsid w:val="001B2F39"/>
    <w:rsid w:val="001C5839"/>
    <w:rsid w:val="001C6302"/>
    <w:rsid w:val="001C6A34"/>
    <w:rsid w:val="001D1A3A"/>
    <w:rsid w:val="001F44DC"/>
    <w:rsid w:val="002211E4"/>
    <w:rsid w:val="00222A49"/>
    <w:rsid w:val="00223DDC"/>
    <w:rsid w:val="0023305E"/>
    <w:rsid w:val="0023751A"/>
    <w:rsid w:val="00240F25"/>
    <w:rsid w:val="002454F9"/>
    <w:rsid w:val="00245EC1"/>
    <w:rsid w:val="00251898"/>
    <w:rsid w:val="0025373D"/>
    <w:rsid w:val="00260AED"/>
    <w:rsid w:val="0026347E"/>
    <w:rsid w:val="00264551"/>
    <w:rsid w:val="00272EBC"/>
    <w:rsid w:val="00282CEF"/>
    <w:rsid w:val="00290CF9"/>
    <w:rsid w:val="002976C1"/>
    <w:rsid w:val="002B4A6B"/>
    <w:rsid w:val="002B50BC"/>
    <w:rsid w:val="002B51D9"/>
    <w:rsid w:val="002C19FA"/>
    <w:rsid w:val="002D3422"/>
    <w:rsid w:val="002E3BF9"/>
    <w:rsid w:val="002E461C"/>
    <w:rsid w:val="002E738E"/>
    <w:rsid w:val="002F7F1C"/>
    <w:rsid w:val="0030092A"/>
    <w:rsid w:val="00304B2E"/>
    <w:rsid w:val="00323450"/>
    <w:rsid w:val="00331BE1"/>
    <w:rsid w:val="0033509B"/>
    <w:rsid w:val="003368EB"/>
    <w:rsid w:val="0033772B"/>
    <w:rsid w:val="00340BAB"/>
    <w:rsid w:val="003436C3"/>
    <w:rsid w:val="00353BE5"/>
    <w:rsid w:val="003541E4"/>
    <w:rsid w:val="00354D77"/>
    <w:rsid w:val="003561A4"/>
    <w:rsid w:val="00361E77"/>
    <w:rsid w:val="003640D6"/>
    <w:rsid w:val="00365771"/>
    <w:rsid w:val="00375E26"/>
    <w:rsid w:val="00376199"/>
    <w:rsid w:val="00385945"/>
    <w:rsid w:val="003A398A"/>
    <w:rsid w:val="003A4E3C"/>
    <w:rsid w:val="003B5DF8"/>
    <w:rsid w:val="003C537C"/>
    <w:rsid w:val="003C76C4"/>
    <w:rsid w:val="003D2495"/>
    <w:rsid w:val="003D4F5D"/>
    <w:rsid w:val="003E3DD7"/>
    <w:rsid w:val="003F0754"/>
    <w:rsid w:val="003F0FD1"/>
    <w:rsid w:val="00400B44"/>
    <w:rsid w:val="00403F26"/>
    <w:rsid w:val="00413DB7"/>
    <w:rsid w:val="004152D7"/>
    <w:rsid w:val="00426B4D"/>
    <w:rsid w:val="00431828"/>
    <w:rsid w:val="004321C2"/>
    <w:rsid w:val="00435475"/>
    <w:rsid w:val="00442C1E"/>
    <w:rsid w:val="004504FA"/>
    <w:rsid w:val="00457932"/>
    <w:rsid w:val="00481DCA"/>
    <w:rsid w:val="00483BBE"/>
    <w:rsid w:val="004869E6"/>
    <w:rsid w:val="004A55B0"/>
    <w:rsid w:val="004A7A0D"/>
    <w:rsid w:val="004B1BBC"/>
    <w:rsid w:val="004B53F6"/>
    <w:rsid w:val="004B5AEA"/>
    <w:rsid w:val="004C0C32"/>
    <w:rsid w:val="004C4F5F"/>
    <w:rsid w:val="004C5A7F"/>
    <w:rsid w:val="004D0C73"/>
    <w:rsid w:val="004D0D41"/>
    <w:rsid w:val="004E7F6D"/>
    <w:rsid w:val="004F28E3"/>
    <w:rsid w:val="00501168"/>
    <w:rsid w:val="005115C3"/>
    <w:rsid w:val="00514852"/>
    <w:rsid w:val="00522A2A"/>
    <w:rsid w:val="005247AD"/>
    <w:rsid w:val="00527B45"/>
    <w:rsid w:val="00530D4B"/>
    <w:rsid w:val="0053125E"/>
    <w:rsid w:val="005335AD"/>
    <w:rsid w:val="00536561"/>
    <w:rsid w:val="00567C36"/>
    <w:rsid w:val="00596DFC"/>
    <w:rsid w:val="005A5A7D"/>
    <w:rsid w:val="005A6C61"/>
    <w:rsid w:val="005B16EE"/>
    <w:rsid w:val="005B5C0C"/>
    <w:rsid w:val="005B62C4"/>
    <w:rsid w:val="005B711D"/>
    <w:rsid w:val="005B7FAF"/>
    <w:rsid w:val="005C295C"/>
    <w:rsid w:val="005C392C"/>
    <w:rsid w:val="005C5A01"/>
    <w:rsid w:val="005C758E"/>
    <w:rsid w:val="005E070B"/>
    <w:rsid w:val="005F1277"/>
    <w:rsid w:val="0060211D"/>
    <w:rsid w:val="0061124D"/>
    <w:rsid w:val="00613FF5"/>
    <w:rsid w:val="00645574"/>
    <w:rsid w:val="00647A42"/>
    <w:rsid w:val="00654204"/>
    <w:rsid w:val="00654DBF"/>
    <w:rsid w:val="0068052A"/>
    <w:rsid w:val="00682D0C"/>
    <w:rsid w:val="00685F04"/>
    <w:rsid w:val="006907E8"/>
    <w:rsid w:val="006B19EF"/>
    <w:rsid w:val="006D1A9F"/>
    <w:rsid w:val="006D7869"/>
    <w:rsid w:val="006E7D1B"/>
    <w:rsid w:val="007049A4"/>
    <w:rsid w:val="00721254"/>
    <w:rsid w:val="00722BF5"/>
    <w:rsid w:val="00735ABE"/>
    <w:rsid w:val="00741B2D"/>
    <w:rsid w:val="00746661"/>
    <w:rsid w:val="00747710"/>
    <w:rsid w:val="0076052C"/>
    <w:rsid w:val="00765BA3"/>
    <w:rsid w:val="00770BB1"/>
    <w:rsid w:val="0077143D"/>
    <w:rsid w:val="00775DA9"/>
    <w:rsid w:val="007907A5"/>
    <w:rsid w:val="00791052"/>
    <w:rsid w:val="00791594"/>
    <w:rsid w:val="007921DD"/>
    <w:rsid w:val="007A1A2A"/>
    <w:rsid w:val="007A67CC"/>
    <w:rsid w:val="007B55BB"/>
    <w:rsid w:val="007B6BDA"/>
    <w:rsid w:val="007B6D4F"/>
    <w:rsid w:val="007C30AB"/>
    <w:rsid w:val="007C3DB3"/>
    <w:rsid w:val="007C77CB"/>
    <w:rsid w:val="007D47D6"/>
    <w:rsid w:val="007E0E5F"/>
    <w:rsid w:val="007F15B2"/>
    <w:rsid w:val="007F7F0E"/>
    <w:rsid w:val="00815796"/>
    <w:rsid w:val="00816412"/>
    <w:rsid w:val="008211D3"/>
    <w:rsid w:val="008242D8"/>
    <w:rsid w:val="00824C55"/>
    <w:rsid w:val="008443AE"/>
    <w:rsid w:val="00852D07"/>
    <w:rsid w:val="0085392D"/>
    <w:rsid w:val="008716B7"/>
    <w:rsid w:val="0087402D"/>
    <w:rsid w:val="00882395"/>
    <w:rsid w:val="008901CD"/>
    <w:rsid w:val="008922C5"/>
    <w:rsid w:val="008B130F"/>
    <w:rsid w:val="008B30BA"/>
    <w:rsid w:val="008B3EF0"/>
    <w:rsid w:val="008B4051"/>
    <w:rsid w:val="008C06BF"/>
    <w:rsid w:val="008C149E"/>
    <w:rsid w:val="008C2AD9"/>
    <w:rsid w:val="008D0BCE"/>
    <w:rsid w:val="008D72A9"/>
    <w:rsid w:val="008E1E9F"/>
    <w:rsid w:val="008F2FBF"/>
    <w:rsid w:val="00902EF2"/>
    <w:rsid w:val="00926F19"/>
    <w:rsid w:val="00941555"/>
    <w:rsid w:val="00941F90"/>
    <w:rsid w:val="009511EB"/>
    <w:rsid w:val="00963C2E"/>
    <w:rsid w:val="00963C37"/>
    <w:rsid w:val="009836D2"/>
    <w:rsid w:val="009A46DF"/>
    <w:rsid w:val="009A4CE3"/>
    <w:rsid w:val="009B0DE3"/>
    <w:rsid w:val="009C0160"/>
    <w:rsid w:val="009C130B"/>
    <w:rsid w:val="009C6024"/>
    <w:rsid w:val="009D0C3D"/>
    <w:rsid w:val="009D52B0"/>
    <w:rsid w:val="009E05AA"/>
    <w:rsid w:val="009E2B4C"/>
    <w:rsid w:val="009E2F4A"/>
    <w:rsid w:val="009E397F"/>
    <w:rsid w:val="009E3AFA"/>
    <w:rsid w:val="009F690D"/>
    <w:rsid w:val="00A0063D"/>
    <w:rsid w:val="00A05C61"/>
    <w:rsid w:val="00A10B0E"/>
    <w:rsid w:val="00A42414"/>
    <w:rsid w:val="00A46411"/>
    <w:rsid w:val="00A53425"/>
    <w:rsid w:val="00A54E97"/>
    <w:rsid w:val="00A55DCD"/>
    <w:rsid w:val="00A610B0"/>
    <w:rsid w:val="00A61B09"/>
    <w:rsid w:val="00A75829"/>
    <w:rsid w:val="00A93EFF"/>
    <w:rsid w:val="00AA17D8"/>
    <w:rsid w:val="00AA367A"/>
    <w:rsid w:val="00AC249D"/>
    <w:rsid w:val="00AC7126"/>
    <w:rsid w:val="00AD1CF9"/>
    <w:rsid w:val="00AF1777"/>
    <w:rsid w:val="00B02DF2"/>
    <w:rsid w:val="00B17739"/>
    <w:rsid w:val="00B22FA4"/>
    <w:rsid w:val="00B25B23"/>
    <w:rsid w:val="00B25C67"/>
    <w:rsid w:val="00B30B88"/>
    <w:rsid w:val="00B3193A"/>
    <w:rsid w:val="00B33548"/>
    <w:rsid w:val="00B3600E"/>
    <w:rsid w:val="00B37310"/>
    <w:rsid w:val="00B41BEF"/>
    <w:rsid w:val="00B421AE"/>
    <w:rsid w:val="00B45E71"/>
    <w:rsid w:val="00B46607"/>
    <w:rsid w:val="00B54706"/>
    <w:rsid w:val="00B7101F"/>
    <w:rsid w:val="00B73B30"/>
    <w:rsid w:val="00B803F4"/>
    <w:rsid w:val="00B8137B"/>
    <w:rsid w:val="00B90190"/>
    <w:rsid w:val="00B9229F"/>
    <w:rsid w:val="00BA0870"/>
    <w:rsid w:val="00BA6A94"/>
    <w:rsid w:val="00BB6325"/>
    <w:rsid w:val="00BD24AE"/>
    <w:rsid w:val="00BE3D89"/>
    <w:rsid w:val="00BE54CB"/>
    <w:rsid w:val="00BE63B9"/>
    <w:rsid w:val="00BF2BD8"/>
    <w:rsid w:val="00BF2C05"/>
    <w:rsid w:val="00BF38C5"/>
    <w:rsid w:val="00BF5E15"/>
    <w:rsid w:val="00C06C59"/>
    <w:rsid w:val="00C26879"/>
    <w:rsid w:val="00C27341"/>
    <w:rsid w:val="00C3451F"/>
    <w:rsid w:val="00C452D4"/>
    <w:rsid w:val="00C464EA"/>
    <w:rsid w:val="00C51D9C"/>
    <w:rsid w:val="00C60711"/>
    <w:rsid w:val="00C76464"/>
    <w:rsid w:val="00CC1C29"/>
    <w:rsid w:val="00CC4644"/>
    <w:rsid w:val="00CC5251"/>
    <w:rsid w:val="00CD060C"/>
    <w:rsid w:val="00CD1249"/>
    <w:rsid w:val="00CD48A5"/>
    <w:rsid w:val="00CD517D"/>
    <w:rsid w:val="00CD74FF"/>
    <w:rsid w:val="00CD7677"/>
    <w:rsid w:val="00CE1B5A"/>
    <w:rsid w:val="00CE3CD5"/>
    <w:rsid w:val="00CF050B"/>
    <w:rsid w:val="00CF2BA6"/>
    <w:rsid w:val="00D237DE"/>
    <w:rsid w:val="00D246EA"/>
    <w:rsid w:val="00D24965"/>
    <w:rsid w:val="00D26258"/>
    <w:rsid w:val="00D30516"/>
    <w:rsid w:val="00D33FC5"/>
    <w:rsid w:val="00D439C5"/>
    <w:rsid w:val="00D543EA"/>
    <w:rsid w:val="00D71017"/>
    <w:rsid w:val="00D838F0"/>
    <w:rsid w:val="00D90361"/>
    <w:rsid w:val="00D9248E"/>
    <w:rsid w:val="00DB260C"/>
    <w:rsid w:val="00E0081D"/>
    <w:rsid w:val="00E03548"/>
    <w:rsid w:val="00E25DF7"/>
    <w:rsid w:val="00E264B7"/>
    <w:rsid w:val="00E34F91"/>
    <w:rsid w:val="00E45C1F"/>
    <w:rsid w:val="00E5794F"/>
    <w:rsid w:val="00E8410D"/>
    <w:rsid w:val="00E86540"/>
    <w:rsid w:val="00E91788"/>
    <w:rsid w:val="00E927C4"/>
    <w:rsid w:val="00E962B2"/>
    <w:rsid w:val="00EA65CC"/>
    <w:rsid w:val="00EB3E5C"/>
    <w:rsid w:val="00EB5B27"/>
    <w:rsid w:val="00EB6245"/>
    <w:rsid w:val="00EB7ECC"/>
    <w:rsid w:val="00EC19CD"/>
    <w:rsid w:val="00EC3AEA"/>
    <w:rsid w:val="00ED250A"/>
    <w:rsid w:val="00ED7014"/>
    <w:rsid w:val="00ED75E9"/>
    <w:rsid w:val="00EF0797"/>
    <w:rsid w:val="00EF1AF2"/>
    <w:rsid w:val="00EF2911"/>
    <w:rsid w:val="00EF3A8E"/>
    <w:rsid w:val="00EF59FD"/>
    <w:rsid w:val="00EF6CEA"/>
    <w:rsid w:val="00F12B14"/>
    <w:rsid w:val="00F15941"/>
    <w:rsid w:val="00F2275F"/>
    <w:rsid w:val="00F25CCB"/>
    <w:rsid w:val="00F31F96"/>
    <w:rsid w:val="00F33DF2"/>
    <w:rsid w:val="00F413F0"/>
    <w:rsid w:val="00F41E36"/>
    <w:rsid w:val="00F527C3"/>
    <w:rsid w:val="00F60F1D"/>
    <w:rsid w:val="00F62F3A"/>
    <w:rsid w:val="00F6325C"/>
    <w:rsid w:val="00F64531"/>
    <w:rsid w:val="00F6764F"/>
    <w:rsid w:val="00F83AE2"/>
    <w:rsid w:val="00F92FD6"/>
    <w:rsid w:val="00F95815"/>
    <w:rsid w:val="00FA60BB"/>
    <w:rsid w:val="00FB3CBC"/>
    <w:rsid w:val="00FB65E5"/>
    <w:rsid w:val="00FC0BA5"/>
    <w:rsid w:val="00FC10A3"/>
    <w:rsid w:val="00FC5249"/>
    <w:rsid w:val="00FC578F"/>
    <w:rsid w:val="00FC5CCB"/>
    <w:rsid w:val="00FE50E9"/>
    <w:rsid w:val="00FF0588"/>
    <w:rsid w:val="00FF48D1"/>
    <w:rsid w:val="00FF5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26A6577"/>
  <w15:docId w15:val="{1F462A9C-AC9B-42B2-A159-D4FF8D9D4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39C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B37B6"/>
    <w:pPr>
      <w:keepNext/>
      <w:keepLines/>
      <w:spacing w:after="200"/>
      <w:outlineLvl w:val="0"/>
    </w:pPr>
    <w:rPr>
      <w:b/>
      <w:noProof/>
      <w:color w:val="C00000"/>
      <w:sz w:val="36"/>
      <w:shd w:val="clear" w:color="auto" w:fill="FFFFFF"/>
    </w:rPr>
  </w:style>
  <w:style w:type="paragraph" w:styleId="Heading2">
    <w:name w:val="heading 2"/>
    <w:basedOn w:val="Normal"/>
    <w:next w:val="Normal"/>
    <w:link w:val="Heading2Char1"/>
    <w:uiPriority w:val="9"/>
    <w:unhideWhenUsed/>
    <w:qFormat/>
    <w:rsid w:val="00E5794F"/>
    <w:pPr>
      <w:keepNext/>
      <w:keepLines/>
      <w:spacing w:before="200" w:after="200"/>
      <w:ind w:hanging="7"/>
      <w:outlineLvl w:val="1"/>
    </w:pPr>
    <w:rPr>
      <w:b/>
      <w:color w:val="00B0F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794F"/>
    <w:pPr>
      <w:keepNext/>
      <w:keepLines/>
      <w:spacing w:before="280" w:after="80"/>
      <w:outlineLvl w:val="2"/>
    </w:pPr>
    <w:rPr>
      <w:b/>
      <w:color w:val="FF66F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71017"/>
    <w:pPr>
      <w:keepNext/>
      <w:outlineLvl w:val="3"/>
    </w:pPr>
    <w:rPr>
      <w:b/>
      <w:bCs/>
      <w:noProof/>
      <w:color w:val="70AD47" w:themeColor="accent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229F"/>
    <w:pPr>
      <w:keepNext/>
      <w:keepLines/>
      <w:shd w:val="clear" w:color="auto" w:fill="FFFFFF"/>
      <w:spacing w:before="200" w:after="200"/>
      <w:ind w:left="1296" w:hanging="1296"/>
      <w:outlineLvl w:val="6"/>
    </w:pPr>
    <w:rPr>
      <w:rFonts w:ascii="Calibri Light" w:hAnsi="Calibri Light"/>
      <w:i/>
      <w:iCs/>
      <w:noProof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229F"/>
    <w:pPr>
      <w:keepNext/>
      <w:keepLines/>
      <w:shd w:val="clear" w:color="auto" w:fill="FFFFFF"/>
      <w:spacing w:before="200" w:after="200"/>
      <w:ind w:left="1440" w:hanging="1440"/>
      <w:outlineLvl w:val="7"/>
    </w:pPr>
    <w:rPr>
      <w:rFonts w:ascii="Calibri Light" w:hAnsi="Calibri Light"/>
      <w:noProof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229F"/>
    <w:pPr>
      <w:keepNext/>
      <w:keepLines/>
      <w:shd w:val="clear" w:color="auto" w:fill="FFFFFF"/>
      <w:spacing w:before="200" w:after="200"/>
      <w:ind w:left="1584" w:hanging="1584"/>
      <w:outlineLvl w:val="8"/>
    </w:pPr>
    <w:rPr>
      <w:rFonts w:ascii="Calibri Light" w:hAnsi="Calibri Light"/>
      <w:i/>
      <w:iCs/>
      <w:noProof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81DCA"/>
    <w:pPr>
      <w:keepNext/>
    </w:pPr>
    <w:rPr>
      <w:b/>
      <w:noProof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B37B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B37B6"/>
    <w:rPr>
      <w:sz w:val="20"/>
      <w:szCs w:val="20"/>
    </w:rPr>
  </w:style>
  <w:style w:type="table" w:styleId="TableGrid">
    <w:name w:val="Table Grid"/>
    <w:basedOn w:val="TableNormal"/>
    <w:uiPriority w:val="59"/>
    <w:rsid w:val="004B37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otnoteReference">
    <w:name w:val="footnote reference"/>
    <w:basedOn w:val="DefaultParagraphFont"/>
    <w:uiPriority w:val="99"/>
    <w:semiHidden/>
    <w:unhideWhenUsed/>
    <w:rsid w:val="004B37B6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4B37B6"/>
    <w:rPr>
      <w:rFonts w:ascii="Times New Roman" w:hAnsi="Times New Roman" w:cs="Times New Roman"/>
      <w:b/>
      <w:noProof/>
      <w:color w:val="C00000"/>
      <w:sz w:val="36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4B37B6"/>
    <w:pPr>
      <w:ind w:left="720"/>
      <w:contextualSpacing/>
    </w:pPr>
  </w:style>
  <w:style w:type="paragraph" w:styleId="NoSpacing">
    <w:name w:val="No Spacing"/>
    <w:aliases w:val="Point,Bullets"/>
    <w:basedOn w:val="Normal"/>
    <w:uiPriority w:val="1"/>
    <w:qFormat/>
    <w:rsid w:val="00E5794F"/>
    <w:pPr>
      <w:pBdr>
        <w:top w:val="nil"/>
        <w:left w:val="nil"/>
        <w:bottom w:val="nil"/>
        <w:right w:val="nil"/>
        <w:between w:val="nil"/>
      </w:pBdr>
      <w:jc w:val="center"/>
    </w:pPr>
    <w:rPr>
      <w:b/>
      <w:i/>
      <w:color w:val="FF0000"/>
    </w:rPr>
  </w:style>
  <w:style w:type="character" w:styleId="Emphasis">
    <w:name w:val="Emphasis"/>
    <w:uiPriority w:val="20"/>
    <w:qFormat/>
    <w:rsid w:val="003F3CCB"/>
    <w:rPr>
      <w:rFonts w:ascii="Times New Roman" w:hAnsi="Times New Roman" w:cs="Times New Roman"/>
      <w:b/>
      <w:bCs/>
      <w:i/>
      <w:iCs/>
      <w:noProof/>
      <w:color w:val="FF0000"/>
      <w:sz w:val="24"/>
      <w:szCs w:val="24"/>
      <w:shd w:val="clear" w:color="auto" w:fill="FFFFFF"/>
    </w:rPr>
  </w:style>
  <w:style w:type="character" w:styleId="SubtleEmphasis">
    <w:name w:val="Subtle Emphasis"/>
    <w:aliases w:val="ImageCenter"/>
    <w:uiPriority w:val="19"/>
    <w:qFormat/>
    <w:rsid w:val="00D107E8"/>
    <w:rPr>
      <w:rFonts w:ascii="Times New Roman" w:hAnsi="Times New Roman" w:cs="Times New Roman"/>
      <w:noProof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C12F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12F6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link w:val="SubtitleChar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customStyle="1" w:styleId="BulletList">
    <w:name w:val="BulletList"/>
    <w:basedOn w:val="Normal"/>
    <w:link w:val="BulletListChar"/>
    <w:uiPriority w:val="99"/>
    <w:rsid w:val="00E5794F"/>
    <w:pPr>
      <w:keepNext/>
      <w:keepLines/>
      <w:numPr>
        <w:numId w:val="1"/>
      </w:numPr>
      <w:ind w:left="1440"/>
      <w:outlineLvl w:val="0"/>
    </w:pPr>
    <w:rPr>
      <w:noProof/>
      <w:color w:val="000000"/>
      <w:shd w:val="clear" w:color="auto" w:fill="FFFFFF"/>
    </w:rPr>
  </w:style>
  <w:style w:type="paragraph" w:customStyle="1" w:styleId="BulletHeading">
    <w:name w:val="Bullet Heading"/>
    <w:basedOn w:val="Normal"/>
    <w:link w:val="BulletHeadingChar"/>
    <w:uiPriority w:val="99"/>
    <w:rsid w:val="00E5794F"/>
    <w:pPr>
      <w:keepNext/>
      <w:numPr>
        <w:numId w:val="2"/>
      </w:numPr>
      <w:spacing w:before="100" w:after="200"/>
      <w:ind w:left="360"/>
    </w:pPr>
    <w:rPr>
      <w:b/>
      <w:noProof/>
      <w:color w:val="222222"/>
      <w:shd w:val="clear" w:color="auto" w:fill="FFFFFF"/>
      <w:lang w:val="en"/>
    </w:rPr>
  </w:style>
  <w:style w:type="paragraph" w:customStyle="1" w:styleId="BulletList0">
    <w:name w:val="Bullet List"/>
    <w:basedOn w:val="ListParagraph"/>
    <w:link w:val="BulletListChar0"/>
    <w:uiPriority w:val="99"/>
    <w:rsid w:val="00E5794F"/>
    <w:pPr>
      <w:numPr>
        <w:numId w:val="3"/>
      </w:numPr>
      <w:shd w:val="clear" w:color="auto" w:fill="FFFFFF"/>
    </w:pPr>
    <w:rPr>
      <w:noProof/>
    </w:rPr>
  </w:style>
  <w:style w:type="paragraph" w:customStyle="1" w:styleId="Arrows">
    <w:name w:val="Arrows"/>
    <w:basedOn w:val="Normal"/>
    <w:link w:val="ArrowsChar"/>
    <w:uiPriority w:val="99"/>
    <w:rsid w:val="00E5794F"/>
    <w:pPr>
      <w:keepNext/>
      <w:numPr>
        <w:numId w:val="4"/>
      </w:numPr>
      <w:shd w:val="clear" w:color="auto" w:fill="FFFFFF"/>
      <w:spacing w:after="200"/>
      <w:ind w:left="720"/>
      <w:contextualSpacing/>
    </w:pPr>
    <w:rPr>
      <w:noProof/>
    </w:rPr>
  </w:style>
  <w:style w:type="paragraph" w:customStyle="1" w:styleId="Paw">
    <w:name w:val="Paw"/>
    <w:basedOn w:val="Normal"/>
    <w:link w:val="PawChar"/>
    <w:uiPriority w:val="99"/>
    <w:rsid w:val="00E5794F"/>
    <w:pPr>
      <w:numPr>
        <w:ilvl w:val="1"/>
        <w:numId w:val="7"/>
      </w:numPr>
      <w:shd w:val="clear" w:color="auto" w:fill="FFFFFF"/>
    </w:pPr>
    <w:rPr>
      <w:noProof/>
      <w:u w:val="single"/>
    </w:rPr>
  </w:style>
  <w:style w:type="paragraph" w:customStyle="1" w:styleId="NumericalList">
    <w:name w:val="Numerical List"/>
    <w:basedOn w:val="Normal"/>
    <w:link w:val="NumericalListChar"/>
    <w:uiPriority w:val="99"/>
    <w:rsid w:val="00B9229F"/>
    <w:pPr>
      <w:numPr>
        <w:numId w:val="5"/>
      </w:numPr>
      <w:shd w:val="clear" w:color="auto" w:fill="FFFFFF"/>
      <w:spacing w:after="200"/>
      <w:contextualSpacing/>
    </w:pPr>
    <w:rPr>
      <w:noProof/>
      <w:color w:val="000000" w:themeColor="tex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229F"/>
    <w:rPr>
      <w:rFonts w:ascii="Calibri Light" w:eastAsia="Times New Roman" w:hAnsi="Calibri Light" w:cs="Times New Roman"/>
      <w:i/>
      <w:iCs/>
      <w:noProof/>
      <w:color w:val="404040" w:themeColor="text1" w:themeTint="BF"/>
      <w:sz w:val="24"/>
      <w:szCs w:val="24"/>
      <w:shd w:val="clear" w:color="auto" w:fill="FFFFF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229F"/>
    <w:rPr>
      <w:rFonts w:ascii="Calibri Light" w:eastAsia="Times New Roman" w:hAnsi="Calibri Light" w:cs="Times New Roman"/>
      <w:noProof/>
      <w:color w:val="404040" w:themeColor="text1" w:themeTint="BF"/>
      <w:sz w:val="24"/>
      <w:szCs w:val="24"/>
      <w:shd w:val="clear" w:color="auto" w:fill="FFFFF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229F"/>
    <w:rPr>
      <w:rFonts w:ascii="Calibri Light" w:eastAsia="Times New Roman" w:hAnsi="Calibri Light" w:cs="Times New Roman"/>
      <w:i/>
      <w:iCs/>
      <w:noProof/>
      <w:color w:val="404040" w:themeColor="text1" w:themeTint="BF"/>
      <w:sz w:val="24"/>
      <w:szCs w:val="24"/>
      <w:shd w:val="clear" w:color="auto" w:fill="FFFFFF"/>
    </w:rPr>
  </w:style>
  <w:style w:type="numbering" w:customStyle="1" w:styleId="NoList1">
    <w:name w:val="No List1"/>
    <w:next w:val="NoList"/>
    <w:uiPriority w:val="99"/>
    <w:semiHidden/>
    <w:unhideWhenUsed/>
    <w:rsid w:val="00B9229F"/>
  </w:style>
  <w:style w:type="character" w:customStyle="1" w:styleId="Heading2Char">
    <w:name w:val="Heading 2 Char"/>
    <w:basedOn w:val="DefaultParagraphFont"/>
    <w:uiPriority w:val="9"/>
    <w:semiHidden/>
    <w:rsid w:val="00B9229F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9229F"/>
    <w:rPr>
      <w:rFonts w:ascii="Times New Roman" w:hAnsi="Times New Roman" w:cs="Times New Roman"/>
      <w:b/>
      <w:color w:val="FF66F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D71017"/>
    <w:rPr>
      <w:rFonts w:ascii="Times New Roman" w:eastAsia="Times New Roman" w:hAnsi="Times New Roman" w:cs="Times New Roman"/>
      <w:b/>
      <w:bCs/>
      <w:noProof/>
      <w:color w:val="70AD47" w:themeColor="accent6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229F"/>
    <w:rPr>
      <w:b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229F"/>
    <w:rPr>
      <w:b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B9229F"/>
    <w:rPr>
      <w:color w:val="954F72" w:themeColor="followedHyperlink"/>
      <w:u w:val="single"/>
    </w:rPr>
  </w:style>
  <w:style w:type="character" w:styleId="Strong">
    <w:name w:val="Strong"/>
    <w:aliases w:val="Table Subheaders"/>
    <w:uiPriority w:val="22"/>
    <w:qFormat/>
    <w:rsid w:val="00B9229F"/>
    <w:rPr>
      <w:rFonts w:ascii="Times New Roman" w:hAnsi="Times New Roman" w:cs="Times New Roman" w:hint="default"/>
      <w:b w:val="0"/>
      <w:bCs w:val="0"/>
      <w:caps w:val="0"/>
      <w:smallCaps w:val="0"/>
      <w:strike w:val="0"/>
      <w:dstrike w:val="0"/>
      <w:vanish w:val="0"/>
      <w:webHidden w:val="0"/>
      <w:sz w:val="24"/>
      <w:u w:val="none"/>
      <w:effect w:val="none"/>
      <w:vertAlign w:val="baseline"/>
      <w:specVanish w:val="0"/>
    </w:rPr>
  </w:style>
  <w:style w:type="paragraph" w:customStyle="1" w:styleId="msonormal0">
    <w:name w:val="msonormal"/>
    <w:basedOn w:val="Normal"/>
    <w:uiPriority w:val="99"/>
    <w:rsid w:val="00B9229F"/>
    <w:pPr>
      <w:shd w:val="clear" w:color="auto" w:fill="FFFFFF"/>
      <w:spacing w:before="100" w:beforeAutospacing="1" w:after="100" w:afterAutospacing="1"/>
    </w:pPr>
    <w:rPr>
      <w:noProof/>
    </w:rPr>
  </w:style>
  <w:style w:type="paragraph" w:styleId="NormalWeb">
    <w:name w:val="Normal (Web)"/>
    <w:basedOn w:val="Normal"/>
    <w:uiPriority w:val="99"/>
    <w:semiHidden/>
    <w:unhideWhenUsed/>
    <w:rsid w:val="00B9229F"/>
    <w:pPr>
      <w:shd w:val="clear" w:color="auto" w:fill="FFFFFF"/>
      <w:spacing w:before="100" w:beforeAutospacing="1" w:after="100" w:afterAutospacing="1"/>
    </w:pPr>
    <w:rPr>
      <w:noProof/>
    </w:rPr>
  </w:style>
  <w:style w:type="paragraph" w:styleId="TOC1">
    <w:name w:val="toc 1"/>
    <w:basedOn w:val="Normal"/>
    <w:next w:val="Normal"/>
    <w:autoRedefine/>
    <w:uiPriority w:val="39"/>
    <w:semiHidden/>
    <w:unhideWhenUsed/>
    <w:qFormat/>
    <w:rsid w:val="00B9229F"/>
    <w:pPr>
      <w:shd w:val="clear" w:color="auto" w:fill="FFFFFF"/>
      <w:tabs>
        <w:tab w:val="right" w:pos="10800"/>
      </w:tabs>
    </w:pPr>
    <w:rPr>
      <w:b/>
      <w:noProof/>
      <w:color w:val="4472C4" w:themeColor="accent1"/>
      <w:sz w:val="40"/>
      <w:szCs w:val="40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B9229F"/>
    <w:pPr>
      <w:shd w:val="clear" w:color="auto" w:fill="FFFFFF"/>
      <w:tabs>
        <w:tab w:val="right" w:leader="dot" w:pos="10790"/>
      </w:tabs>
      <w:spacing w:line="216" w:lineRule="auto"/>
    </w:pPr>
    <w:rPr>
      <w:b/>
      <w:bCs/>
      <w:noProof/>
      <w:color w:val="2F5496" w:themeColor="accent1" w:themeShade="BF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B9229F"/>
    <w:pPr>
      <w:shd w:val="clear" w:color="auto" w:fill="FFFFFF"/>
      <w:tabs>
        <w:tab w:val="right" w:leader="dot" w:pos="10790"/>
      </w:tabs>
      <w:ind w:left="475"/>
    </w:pPr>
    <w:rPr>
      <w:noProof/>
      <w:color w:val="2F5496" w:themeColor="accent1" w:themeShade="BF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B9229F"/>
    <w:pPr>
      <w:shd w:val="clear" w:color="auto" w:fill="FFFFFF"/>
      <w:spacing w:after="200"/>
      <w:ind w:left="600"/>
    </w:pPr>
    <w:rPr>
      <w:noProof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B9229F"/>
    <w:pPr>
      <w:shd w:val="clear" w:color="auto" w:fill="FFFFFF"/>
      <w:spacing w:after="200" w:line="276" w:lineRule="auto"/>
      <w:ind w:left="880"/>
    </w:pPr>
    <w:rPr>
      <w:noProof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B9229F"/>
    <w:pPr>
      <w:shd w:val="clear" w:color="auto" w:fill="FFFFFF"/>
      <w:spacing w:after="200" w:line="276" w:lineRule="auto"/>
      <w:ind w:left="1100"/>
    </w:pPr>
    <w:rPr>
      <w:noProof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B9229F"/>
    <w:pPr>
      <w:shd w:val="clear" w:color="auto" w:fill="FFFFFF"/>
      <w:spacing w:after="200" w:line="276" w:lineRule="auto"/>
      <w:ind w:left="1320"/>
    </w:pPr>
    <w:rPr>
      <w:noProof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B9229F"/>
    <w:pPr>
      <w:shd w:val="clear" w:color="auto" w:fill="FFFFFF"/>
      <w:spacing w:after="200" w:line="276" w:lineRule="auto"/>
      <w:ind w:left="1540"/>
    </w:pPr>
    <w:rPr>
      <w:noProof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B9229F"/>
    <w:pPr>
      <w:shd w:val="clear" w:color="auto" w:fill="FFFFFF"/>
      <w:spacing w:after="200" w:line="276" w:lineRule="auto"/>
      <w:ind w:left="1760"/>
    </w:pPr>
    <w:rPr>
      <w:noProof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9229F"/>
    <w:pPr>
      <w:shd w:val="clear" w:color="auto" w:fill="FFFFFF"/>
      <w:spacing w:after="200"/>
    </w:pPr>
    <w:rPr>
      <w:noProof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9229F"/>
    <w:rPr>
      <w:rFonts w:ascii="Times New Roman" w:eastAsia="Times New Roman" w:hAnsi="Times New Roman" w:cs="Times New Roman"/>
      <w:noProof/>
      <w:sz w:val="24"/>
      <w:szCs w:val="24"/>
      <w:shd w:val="clear" w:color="auto" w:fill="FFFFFF"/>
    </w:rPr>
  </w:style>
  <w:style w:type="paragraph" w:styleId="Header">
    <w:name w:val="header"/>
    <w:basedOn w:val="Normal"/>
    <w:link w:val="HeaderChar"/>
    <w:uiPriority w:val="99"/>
    <w:semiHidden/>
    <w:unhideWhenUsed/>
    <w:rsid w:val="00B9229F"/>
    <w:pPr>
      <w:shd w:val="clear" w:color="auto" w:fill="FFFFFF"/>
      <w:tabs>
        <w:tab w:val="center" w:pos="4680"/>
        <w:tab w:val="right" w:pos="9360"/>
      </w:tabs>
    </w:pPr>
    <w:rPr>
      <w:noProof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B9229F"/>
    <w:rPr>
      <w:rFonts w:ascii="Times New Roman" w:eastAsia="Times New Roman" w:hAnsi="Times New Roman" w:cs="Times New Roman"/>
      <w:noProof/>
      <w:sz w:val="24"/>
      <w:szCs w:val="24"/>
      <w:shd w:val="clear" w:color="auto" w:fill="FFFFFF"/>
    </w:rPr>
  </w:style>
  <w:style w:type="paragraph" w:styleId="Footer">
    <w:name w:val="footer"/>
    <w:basedOn w:val="Normal"/>
    <w:link w:val="FooterChar"/>
    <w:uiPriority w:val="99"/>
    <w:semiHidden/>
    <w:unhideWhenUsed/>
    <w:rsid w:val="00B9229F"/>
    <w:pPr>
      <w:shd w:val="clear" w:color="auto" w:fill="FFFFFF"/>
      <w:tabs>
        <w:tab w:val="center" w:pos="4680"/>
        <w:tab w:val="right" w:pos="9360"/>
      </w:tabs>
    </w:pPr>
    <w:rPr>
      <w:noProof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B9229F"/>
    <w:rPr>
      <w:rFonts w:ascii="Times New Roman" w:eastAsia="Times New Roman" w:hAnsi="Times New Roman" w:cs="Times New Roman"/>
      <w:noProof/>
      <w:sz w:val="24"/>
      <w:szCs w:val="24"/>
      <w:shd w:val="clear" w:color="auto" w:fill="FFFFFF"/>
    </w:rPr>
  </w:style>
  <w:style w:type="character" w:customStyle="1" w:styleId="CaptionChar">
    <w:name w:val="Caption Char"/>
    <w:basedOn w:val="DefaultParagraphFont"/>
    <w:link w:val="Caption"/>
    <w:uiPriority w:val="35"/>
    <w:semiHidden/>
    <w:locked/>
    <w:rsid w:val="00B9229F"/>
    <w:rPr>
      <w:b/>
      <w:bCs/>
      <w:noProof/>
      <w:u w:val="single"/>
      <w:shd w:val="clear" w:color="auto" w:fill="FFFFFF"/>
    </w:rPr>
  </w:style>
  <w:style w:type="paragraph" w:styleId="Caption">
    <w:name w:val="caption"/>
    <w:basedOn w:val="Normal"/>
    <w:next w:val="Normal"/>
    <w:link w:val="CaptionChar"/>
    <w:autoRedefine/>
    <w:uiPriority w:val="35"/>
    <w:semiHidden/>
    <w:unhideWhenUsed/>
    <w:qFormat/>
    <w:rsid w:val="00B9229F"/>
    <w:pPr>
      <w:keepNext/>
      <w:shd w:val="clear" w:color="auto" w:fill="FFFFFF"/>
      <w:spacing w:after="120"/>
    </w:pPr>
    <w:rPr>
      <w:b/>
      <w:bCs/>
      <w:noProof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9229F"/>
    <w:pPr>
      <w:shd w:val="clear" w:color="auto" w:fill="FFFFFF"/>
    </w:pPr>
    <w:rPr>
      <w:noProof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9229F"/>
    <w:rPr>
      <w:rFonts w:ascii="Times New Roman" w:eastAsia="Times New Roman" w:hAnsi="Times New Roman" w:cs="Times New Roman"/>
      <w:noProof/>
      <w:sz w:val="24"/>
      <w:szCs w:val="24"/>
      <w:shd w:val="clear" w:color="auto" w:fill="FFFFFF"/>
    </w:rPr>
  </w:style>
  <w:style w:type="character" w:customStyle="1" w:styleId="TitleChar">
    <w:name w:val="Title Char"/>
    <w:basedOn w:val="DefaultParagraphFont"/>
    <w:link w:val="Title"/>
    <w:uiPriority w:val="10"/>
    <w:rsid w:val="00481DCA"/>
    <w:rPr>
      <w:rFonts w:ascii="Times New Roman" w:eastAsia="Times New Roman" w:hAnsi="Times New Roman" w:cs="Times New Roman"/>
      <w:b/>
      <w:noProof/>
      <w:sz w:val="24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B9229F"/>
    <w:pPr>
      <w:shd w:val="clear" w:color="auto" w:fill="FFFFFF"/>
      <w:spacing w:after="120"/>
    </w:pPr>
    <w:rPr>
      <w:bCs/>
      <w:noProof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B9229F"/>
    <w:rPr>
      <w:rFonts w:ascii="Times New Roman" w:eastAsia="Times New Roman" w:hAnsi="Times New Roman" w:cs="Times New Roman"/>
      <w:bCs/>
      <w:noProof/>
      <w:sz w:val="24"/>
      <w:szCs w:val="24"/>
      <w:shd w:val="clear" w:color="auto" w:fill="FFFFFF"/>
    </w:rPr>
  </w:style>
  <w:style w:type="character" w:customStyle="1" w:styleId="SubtitleChar">
    <w:name w:val="Subtitle Char"/>
    <w:basedOn w:val="DefaultParagraphFont"/>
    <w:link w:val="Subtitle"/>
    <w:uiPriority w:val="11"/>
    <w:rsid w:val="00B9229F"/>
    <w:rPr>
      <w:rFonts w:ascii="Georgia" w:eastAsia="Georgia" w:hAnsi="Georgia" w:cs="Georgia"/>
      <w:i/>
      <w:color w:val="666666"/>
      <w:sz w:val="48"/>
      <w:szCs w:val="4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9229F"/>
    <w:pPr>
      <w:shd w:val="clear" w:color="auto" w:fill="FFFFFF"/>
      <w:ind w:left="360"/>
    </w:pPr>
    <w:rPr>
      <w:noProof/>
      <w:color w:val="000000" w:themeColor="text1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9229F"/>
    <w:rPr>
      <w:rFonts w:ascii="Times New Roman" w:eastAsia="Times New Roman" w:hAnsi="Times New Roman" w:cs="Times New Roman"/>
      <w:noProof/>
      <w:color w:val="000000" w:themeColor="text1"/>
      <w:sz w:val="24"/>
      <w:szCs w:val="24"/>
      <w:shd w:val="clear" w:color="auto" w:fill="FFFFFF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B9229F"/>
    <w:pPr>
      <w:shd w:val="clear" w:color="auto" w:fill="FFFFFF"/>
      <w:ind w:left="360"/>
    </w:pPr>
    <w:rPr>
      <w:rFonts w:ascii="Consolas" w:hAnsi="Consolas" w:cs="Consolas"/>
      <w:noProof/>
      <w:color w:val="000000" w:themeColor="text1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B9229F"/>
    <w:rPr>
      <w:rFonts w:ascii="Consolas" w:eastAsia="Times New Roman" w:hAnsi="Consolas" w:cs="Consolas"/>
      <w:noProof/>
      <w:color w:val="000000" w:themeColor="text1"/>
      <w:sz w:val="21"/>
      <w:szCs w:val="21"/>
      <w:shd w:val="clear" w:color="auto" w:fill="FFFFFF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229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229F"/>
    <w:rPr>
      <w:rFonts w:ascii="Times New Roman" w:eastAsia="Times New Roman" w:hAnsi="Times New Roman" w:cs="Times New Roman"/>
      <w:b/>
      <w:bCs/>
      <w:noProof/>
      <w:sz w:val="24"/>
      <w:szCs w:val="24"/>
      <w:shd w:val="clear" w:color="auto" w:fill="FFFFF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229F"/>
    <w:pPr>
      <w:shd w:val="clear" w:color="auto" w:fill="FFFFFF"/>
    </w:pPr>
    <w:rPr>
      <w:rFonts w:ascii="Segoe UI" w:hAnsi="Segoe UI" w:cs="Segoe UI"/>
      <w:noProof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229F"/>
    <w:rPr>
      <w:rFonts w:ascii="Segoe UI" w:eastAsia="Times New Roman" w:hAnsi="Segoe UI" w:cs="Segoe UI"/>
      <w:noProof/>
      <w:sz w:val="18"/>
      <w:szCs w:val="18"/>
      <w:shd w:val="clear" w:color="auto" w:fill="FFFFFF"/>
    </w:rPr>
  </w:style>
  <w:style w:type="paragraph" w:styleId="Revision">
    <w:name w:val="Revision"/>
    <w:uiPriority w:val="99"/>
    <w:semiHidden/>
    <w:rsid w:val="00B9229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B9229F"/>
  </w:style>
  <w:style w:type="paragraph" w:styleId="Quote">
    <w:name w:val="Quote"/>
    <w:basedOn w:val="Normal"/>
    <w:next w:val="Normal"/>
    <w:link w:val="QuoteChar"/>
    <w:uiPriority w:val="29"/>
    <w:qFormat/>
    <w:rsid w:val="00B9229F"/>
    <w:pPr>
      <w:shd w:val="clear" w:color="auto" w:fill="FFFFFF"/>
      <w:spacing w:before="200" w:after="120"/>
      <w:ind w:left="864" w:right="864"/>
      <w:jc w:val="center"/>
    </w:pPr>
    <w:rPr>
      <w:i/>
      <w:iCs/>
      <w:noProof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229F"/>
    <w:rPr>
      <w:rFonts w:ascii="Times New Roman" w:eastAsia="Times New Roman" w:hAnsi="Times New Roman" w:cs="Times New Roman"/>
      <w:i/>
      <w:iCs/>
      <w:noProof/>
      <w:color w:val="404040" w:themeColor="text1" w:themeTint="BF"/>
      <w:sz w:val="24"/>
      <w:szCs w:val="24"/>
      <w:shd w:val="clear" w:color="auto" w:fill="FFFFF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229F"/>
    <w:pPr>
      <w:pBdr>
        <w:top w:val="single" w:sz="4" w:space="10" w:color="4472C4" w:themeColor="accent1"/>
        <w:bottom w:val="single" w:sz="4" w:space="10" w:color="4472C4" w:themeColor="accent1"/>
      </w:pBdr>
      <w:shd w:val="clear" w:color="auto" w:fill="FFFFFF"/>
      <w:spacing w:before="360" w:after="360"/>
      <w:ind w:left="864" w:right="864"/>
      <w:jc w:val="center"/>
    </w:pPr>
    <w:rPr>
      <w:i/>
      <w:iCs/>
      <w:noProof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229F"/>
    <w:rPr>
      <w:rFonts w:ascii="Times New Roman" w:eastAsia="Times New Roman" w:hAnsi="Times New Roman" w:cs="Times New Roman"/>
      <w:i/>
      <w:iCs/>
      <w:noProof/>
      <w:color w:val="4472C4" w:themeColor="accent1"/>
      <w:sz w:val="24"/>
      <w:szCs w:val="24"/>
      <w:shd w:val="clear" w:color="auto" w:fill="FFFFF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9229F"/>
    <w:pPr>
      <w:shd w:val="clear" w:color="auto" w:fill="FFFFFF"/>
      <w:spacing w:before="480" w:after="0" w:line="276" w:lineRule="auto"/>
      <w:outlineLvl w:val="9"/>
    </w:pPr>
    <w:rPr>
      <w:rFonts w:ascii="Calibri Light" w:hAnsi="Calibri Light"/>
      <w:color w:val="2F5496" w:themeColor="accent1" w:themeShade="BF"/>
      <w:sz w:val="28"/>
      <w:shd w:val="clear" w:color="auto" w:fill="auto"/>
      <w:lang w:eastAsia="ja-JP"/>
    </w:rPr>
  </w:style>
  <w:style w:type="character" w:customStyle="1" w:styleId="BulletListChar">
    <w:name w:val="BulletList Char"/>
    <w:basedOn w:val="DefaultParagraphFont"/>
    <w:link w:val="BulletList"/>
    <w:uiPriority w:val="99"/>
    <w:locked/>
    <w:rsid w:val="00B9229F"/>
    <w:rPr>
      <w:rFonts w:ascii="Times New Roman" w:eastAsia="Times New Roman" w:hAnsi="Times New Roman" w:cs="Times New Roman"/>
      <w:noProof/>
      <w:color w:val="000000"/>
      <w:sz w:val="24"/>
      <w:szCs w:val="24"/>
    </w:rPr>
  </w:style>
  <w:style w:type="character" w:customStyle="1" w:styleId="BulletHeadingChar">
    <w:name w:val="Bullet Heading Char"/>
    <w:basedOn w:val="DefaultParagraphFont"/>
    <w:link w:val="BulletHeading"/>
    <w:uiPriority w:val="99"/>
    <w:locked/>
    <w:rsid w:val="00B9229F"/>
    <w:rPr>
      <w:rFonts w:ascii="Times New Roman" w:eastAsia="Times New Roman" w:hAnsi="Times New Roman" w:cs="Times New Roman"/>
      <w:b/>
      <w:noProof/>
      <w:color w:val="222222"/>
      <w:sz w:val="24"/>
      <w:szCs w:val="24"/>
      <w:lang w:val="en"/>
    </w:rPr>
  </w:style>
  <w:style w:type="character" w:customStyle="1" w:styleId="BulletListChar0">
    <w:name w:val="Bullet List Char"/>
    <w:basedOn w:val="DefaultParagraphFont"/>
    <w:link w:val="BulletList0"/>
    <w:uiPriority w:val="99"/>
    <w:locked/>
    <w:rsid w:val="00B9229F"/>
    <w:rPr>
      <w:rFonts w:ascii="Times New Roman" w:eastAsia="Times New Roman" w:hAnsi="Times New Roman" w:cs="Times New Roman"/>
      <w:noProof/>
      <w:sz w:val="24"/>
      <w:szCs w:val="24"/>
      <w:shd w:val="clear" w:color="auto" w:fill="FFFFFF"/>
    </w:rPr>
  </w:style>
  <w:style w:type="character" w:customStyle="1" w:styleId="ArrowsChar">
    <w:name w:val="Arrows Char"/>
    <w:basedOn w:val="DefaultParagraphFont"/>
    <w:link w:val="Arrows"/>
    <w:uiPriority w:val="99"/>
    <w:locked/>
    <w:rsid w:val="00B9229F"/>
    <w:rPr>
      <w:rFonts w:ascii="Times New Roman" w:eastAsia="Times New Roman" w:hAnsi="Times New Roman" w:cs="Times New Roman"/>
      <w:noProof/>
      <w:sz w:val="24"/>
      <w:szCs w:val="24"/>
      <w:shd w:val="clear" w:color="auto" w:fill="FFFFFF"/>
    </w:rPr>
  </w:style>
  <w:style w:type="character" w:customStyle="1" w:styleId="PawChar">
    <w:name w:val="Paw Char"/>
    <w:basedOn w:val="ArrowsChar"/>
    <w:link w:val="Paw"/>
    <w:uiPriority w:val="99"/>
    <w:locked/>
    <w:rsid w:val="00B9229F"/>
    <w:rPr>
      <w:rFonts w:ascii="Times New Roman" w:eastAsia="Times New Roman" w:hAnsi="Times New Roman" w:cs="Times New Roman"/>
      <w:noProof/>
      <w:sz w:val="24"/>
      <w:szCs w:val="24"/>
      <w:u w:val="single"/>
      <w:shd w:val="clear" w:color="auto" w:fill="FFFFFF"/>
    </w:rPr>
  </w:style>
  <w:style w:type="paragraph" w:customStyle="1" w:styleId="graf">
    <w:name w:val="graf"/>
    <w:basedOn w:val="Normal"/>
    <w:uiPriority w:val="99"/>
    <w:rsid w:val="00B9229F"/>
    <w:pPr>
      <w:shd w:val="clear" w:color="auto" w:fill="FFFFFF"/>
      <w:spacing w:before="100" w:beforeAutospacing="1" w:after="100" w:afterAutospacing="1"/>
    </w:pPr>
    <w:rPr>
      <w:noProof/>
    </w:rPr>
  </w:style>
  <w:style w:type="paragraph" w:customStyle="1" w:styleId="bullets">
    <w:name w:val="bullets"/>
    <w:basedOn w:val="Normal"/>
    <w:uiPriority w:val="99"/>
    <w:rsid w:val="00B9229F"/>
    <w:pPr>
      <w:shd w:val="clear" w:color="auto" w:fill="FFFFFF"/>
      <w:spacing w:before="100" w:beforeAutospacing="1" w:after="100" w:afterAutospacing="1"/>
    </w:pPr>
    <w:rPr>
      <w:noProof/>
    </w:rPr>
  </w:style>
  <w:style w:type="character" w:customStyle="1" w:styleId="BBulletChar">
    <w:name w:val="BBullet Char"/>
    <w:basedOn w:val="DefaultParagraphFont"/>
    <w:link w:val="BBullet"/>
    <w:locked/>
    <w:rsid w:val="00481DCA"/>
    <w:rPr>
      <w:rFonts w:ascii="Times New Roman" w:eastAsia="Times New Roman" w:hAnsi="Times New Roman" w:cs="Times New Roman"/>
      <w:noProof/>
      <w:sz w:val="24"/>
      <w:szCs w:val="24"/>
    </w:rPr>
  </w:style>
  <w:style w:type="paragraph" w:customStyle="1" w:styleId="BBullet">
    <w:name w:val="BBullet"/>
    <w:basedOn w:val="Normal"/>
    <w:link w:val="BBulletChar"/>
    <w:qFormat/>
    <w:rsid w:val="00481DCA"/>
    <w:pPr>
      <w:numPr>
        <w:numId w:val="6"/>
      </w:numPr>
      <w:ind w:left="720"/>
      <w:contextualSpacing/>
    </w:pPr>
    <w:rPr>
      <w:noProof/>
    </w:rPr>
  </w:style>
  <w:style w:type="character" w:customStyle="1" w:styleId="IndentedChar">
    <w:name w:val="Indented Char"/>
    <w:basedOn w:val="DefaultParagraphFont"/>
    <w:link w:val="Indented"/>
    <w:locked/>
    <w:rsid w:val="00B9229F"/>
    <w:rPr>
      <w:noProof/>
      <w:shd w:val="clear" w:color="auto" w:fill="FFFFFF"/>
    </w:rPr>
  </w:style>
  <w:style w:type="paragraph" w:customStyle="1" w:styleId="Indented">
    <w:name w:val="Indented"/>
    <w:basedOn w:val="Normal"/>
    <w:link w:val="IndentedChar"/>
    <w:rsid w:val="00B9229F"/>
    <w:pPr>
      <w:shd w:val="clear" w:color="auto" w:fill="FFFFFF"/>
      <w:spacing w:after="100"/>
      <w:ind w:left="720"/>
    </w:pPr>
    <w:rPr>
      <w:noProof/>
    </w:rPr>
  </w:style>
  <w:style w:type="character" w:customStyle="1" w:styleId="ImageCenterChar">
    <w:name w:val="ImageCenter Char"/>
    <w:basedOn w:val="DefaultParagraphFont"/>
    <w:locked/>
    <w:rsid w:val="00B9229F"/>
    <w:rPr>
      <w:noProof/>
      <w:shd w:val="clear" w:color="auto" w:fill="FFFFFF"/>
    </w:rPr>
  </w:style>
  <w:style w:type="paragraph" w:customStyle="1" w:styleId="TableParagraph">
    <w:name w:val="Table Paragraph"/>
    <w:basedOn w:val="Normal"/>
    <w:uiPriority w:val="1"/>
    <w:rsid w:val="00B9229F"/>
    <w:pPr>
      <w:widowControl w:val="0"/>
      <w:shd w:val="clear" w:color="auto" w:fill="FFFFFF"/>
      <w:autoSpaceDE w:val="0"/>
      <w:autoSpaceDN w:val="0"/>
      <w:spacing w:line="228" w:lineRule="exact"/>
    </w:pPr>
    <w:rPr>
      <w:rFonts w:ascii="Book Antiqua" w:eastAsia="Book Antiqua" w:hAnsi="Book Antiqua" w:cs="Book Antiqua"/>
      <w:noProof/>
      <w:lang w:bidi="en-US"/>
    </w:rPr>
  </w:style>
  <w:style w:type="paragraph" w:customStyle="1" w:styleId="trt0xe">
    <w:name w:val="trt0xe"/>
    <w:basedOn w:val="Normal"/>
    <w:uiPriority w:val="99"/>
    <w:rsid w:val="00B9229F"/>
    <w:pPr>
      <w:shd w:val="clear" w:color="auto" w:fill="FFFFFF"/>
      <w:spacing w:before="100" w:beforeAutospacing="1" w:after="100" w:afterAutospacing="1"/>
    </w:pPr>
    <w:rPr>
      <w:noProof/>
    </w:rPr>
  </w:style>
  <w:style w:type="paragraph" w:customStyle="1" w:styleId="uiqtextpara">
    <w:name w:val="ui_qtext_para"/>
    <w:basedOn w:val="Normal"/>
    <w:uiPriority w:val="99"/>
    <w:rsid w:val="00B9229F"/>
    <w:pPr>
      <w:spacing w:before="100" w:beforeAutospacing="1" w:after="100" w:afterAutospacing="1"/>
    </w:pPr>
    <w:rPr>
      <w:noProof/>
    </w:rPr>
  </w:style>
  <w:style w:type="character" w:customStyle="1" w:styleId="NumericalListChar">
    <w:name w:val="Numerical List Char"/>
    <w:basedOn w:val="DefaultParagraphFont"/>
    <w:link w:val="NumericalList"/>
    <w:uiPriority w:val="99"/>
    <w:locked/>
    <w:rsid w:val="00B9229F"/>
    <w:rPr>
      <w:rFonts w:ascii="Times New Roman" w:eastAsia="Times New Roman" w:hAnsi="Times New Roman" w:cs="Times New Roman"/>
      <w:noProof/>
      <w:color w:val="000000" w:themeColor="text1"/>
      <w:sz w:val="24"/>
      <w:szCs w:val="24"/>
      <w:shd w:val="clear" w:color="auto" w:fill="FFFFFF"/>
    </w:rPr>
  </w:style>
  <w:style w:type="paragraph" w:customStyle="1" w:styleId="p">
    <w:name w:val="p"/>
    <w:basedOn w:val="Normal"/>
    <w:uiPriority w:val="99"/>
    <w:rsid w:val="00B9229F"/>
    <w:pPr>
      <w:shd w:val="clear" w:color="auto" w:fill="FFFFFF"/>
      <w:spacing w:before="100" w:beforeAutospacing="1" w:after="100" w:afterAutospacing="1"/>
    </w:pPr>
    <w:rPr>
      <w:noProof/>
      <w:color w:val="000000" w:themeColor="text1"/>
    </w:rPr>
  </w:style>
  <w:style w:type="character" w:customStyle="1" w:styleId="IndentedNormalChar">
    <w:name w:val="IndentedNormal Char"/>
    <w:basedOn w:val="DefaultParagraphFont"/>
    <w:link w:val="IndentedNormal"/>
    <w:locked/>
    <w:rsid w:val="00B9229F"/>
    <w:rPr>
      <w:sz w:val="20"/>
      <w:szCs w:val="20"/>
      <w:shd w:val="clear" w:color="auto" w:fill="FFFFFF"/>
    </w:rPr>
  </w:style>
  <w:style w:type="paragraph" w:customStyle="1" w:styleId="IndentedNormal">
    <w:name w:val="IndentedNormal"/>
    <w:basedOn w:val="Normal"/>
    <w:link w:val="IndentedNormalChar"/>
    <w:rsid w:val="00B9229F"/>
    <w:pPr>
      <w:shd w:val="clear" w:color="auto" w:fill="FFFFFF"/>
      <w:spacing w:before="120" w:after="200"/>
      <w:ind w:left="1080"/>
    </w:pPr>
    <w:rPr>
      <w:sz w:val="20"/>
      <w:szCs w:val="20"/>
    </w:rPr>
  </w:style>
  <w:style w:type="character" w:customStyle="1" w:styleId="TableHeadingChar">
    <w:name w:val="Table Heading Char"/>
    <w:basedOn w:val="DefaultParagraphFont"/>
    <w:link w:val="TableHeading"/>
    <w:locked/>
    <w:rsid w:val="00B9229F"/>
    <w:rPr>
      <w:b/>
      <w:bCs/>
      <w:noProof/>
      <w:color w:val="FFFFFF" w:themeColor="background1"/>
    </w:rPr>
  </w:style>
  <w:style w:type="paragraph" w:customStyle="1" w:styleId="TableHeading">
    <w:name w:val="Table Heading"/>
    <w:basedOn w:val="Normal"/>
    <w:link w:val="TableHeadingChar"/>
    <w:rsid w:val="00B9229F"/>
    <w:pPr>
      <w:jc w:val="center"/>
    </w:pPr>
    <w:rPr>
      <w:b/>
      <w:bCs/>
      <w:noProof/>
      <w:color w:val="FFFFFF" w:themeColor="background1"/>
    </w:rPr>
  </w:style>
  <w:style w:type="character" w:styleId="CommentReference">
    <w:name w:val="annotation reference"/>
    <w:basedOn w:val="DefaultParagraphFont"/>
    <w:semiHidden/>
    <w:unhideWhenUsed/>
    <w:rsid w:val="00B9229F"/>
    <w:rPr>
      <w:sz w:val="18"/>
      <w:szCs w:val="18"/>
    </w:rPr>
  </w:style>
  <w:style w:type="character" w:styleId="EndnoteReference">
    <w:name w:val="endnote reference"/>
    <w:basedOn w:val="DefaultParagraphFont"/>
    <w:uiPriority w:val="99"/>
    <w:semiHidden/>
    <w:unhideWhenUsed/>
    <w:rsid w:val="00B9229F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B9229F"/>
    <w:rPr>
      <w:color w:val="808080"/>
    </w:rPr>
  </w:style>
  <w:style w:type="character" w:customStyle="1" w:styleId="Heading2Char1">
    <w:name w:val="Heading 2 Char1"/>
    <w:basedOn w:val="DefaultParagraphFont"/>
    <w:link w:val="Heading2"/>
    <w:uiPriority w:val="9"/>
    <w:locked/>
    <w:rsid w:val="00B9229F"/>
    <w:rPr>
      <w:rFonts w:ascii="Times New Roman" w:eastAsia="Times New Roman" w:hAnsi="Times New Roman" w:cs="Times New Roman"/>
      <w:b/>
      <w:color w:val="00B0F0"/>
      <w:sz w:val="28"/>
      <w:szCs w:val="28"/>
    </w:rPr>
  </w:style>
  <w:style w:type="character" w:customStyle="1" w:styleId="apple-converted-space">
    <w:name w:val="apple-converted-space"/>
    <w:basedOn w:val="DefaultParagraphFont"/>
    <w:rsid w:val="00B9229F"/>
  </w:style>
  <w:style w:type="character" w:customStyle="1" w:styleId="UnresolvedMention1">
    <w:name w:val="Unresolved Mention1"/>
    <w:basedOn w:val="DefaultParagraphFont"/>
    <w:uiPriority w:val="99"/>
    <w:semiHidden/>
    <w:rsid w:val="00B9229F"/>
    <w:rPr>
      <w:color w:val="605E5C"/>
      <w:shd w:val="clear" w:color="auto" w:fill="E1DFDD"/>
    </w:rPr>
  </w:style>
  <w:style w:type="character" w:customStyle="1" w:styleId="js-subbuzztitle-text">
    <w:name w:val="js-subbuzz__title-text"/>
    <w:basedOn w:val="DefaultParagraphFont"/>
    <w:rsid w:val="00B9229F"/>
  </w:style>
  <w:style w:type="character" w:customStyle="1" w:styleId="small-caps">
    <w:name w:val="small-caps"/>
    <w:basedOn w:val="DefaultParagraphFont"/>
    <w:rsid w:val="00B9229F"/>
  </w:style>
  <w:style w:type="character" w:customStyle="1" w:styleId="boldtext">
    <w:name w:val="bold_text"/>
    <w:basedOn w:val="DefaultParagraphFont"/>
    <w:rsid w:val="00B9229F"/>
  </w:style>
  <w:style w:type="character" w:customStyle="1" w:styleId="ref-journal">
    <w:name w:val="ref-journal"/>
    <w:basedOn w:val="DefaultParagraphFont"/>
    <w:rsid w:val="00B9229F"/>
  </w:style>
  <w:style w:type="character" w:customStyle="1" w:styleId="SSENumber">
    <w:name w:val="SSENumber"/>
    <w:basedOn w:val="DefaultParagraphFont"/>
    <w:rsid w:val="00B9229F"/>
    <w:rPr>
      <w:rFonts w:ascii="Arial" w:hAnsi="Arial" w:cs="Arial" w:hint="default"/>
      <w:b w:val="0"/>
      <w:bCs w:val="0"/>
      <w:i w:val="0"/>
      <w:iCs w:val="0"/>
      <w:color w:val="0000FF"/>
      <w:sz w:val="20"/>
    </w:rPr>
  </w:style>
  <w:style w:type="character" w:customStyle="1" w:styleId="epub-sectionstate">
    <w:name w:val="epub-section__state"/>
    <w:basedOn w:val="DefaultParagraphFont"/>
    <w:rsid w:val="00B9229F"/>
  </w:style>
  <w:style w:type="character" w:customStyle="1" w:styleId="epub-sectiondate">
    <w:name w:val="epub-section__date"/>
    <w:basedOn w:val="DefaultParagraphFont"/>
    <w:rsid w:val="00B9229F"/>
  </w:style>
  <w:style w:type="character" w:customStyle="1" w:styleId="cit">
    <w:name w:val="cit"/>
    <w:basedOn w:val="DefaultParagraphFont"/>
    <w:rsid w:val="00B9229F"/>
  </w:style>
  <w:style w:type="character" w:customStyle="1" w:styleId="fm-vol-iss-date">
    <w:name w:val="fm-vol-iss-date"/>
    <w:basedOn w:val="DefaultParagraphFont"/>
    <w:rsid w:val="00B9229F"/>
  </w:style>
  <w:style w:type="character" w:customStyle="1" w:styleId="doi">
    <w:name w:val="doi"/>
    <w:basedOn w:val="DefaultParagraphFont"/>
    <w:rsid w:val="00B9229F"/>
  </w:style>
  <w:style w:type="character" w:customStyle="1" w:styleId="Caption1">
    <w:name w:val="Caption1"/>
    <w:basedOn w:val="DefaultParagraphFont"/>
    <w:rsid w:val="00B9229F"/>
  </w:style>
  <w:style w:type="character" w:customStyle="1" w:styleId="attribution">
    <w:name w:val="attribution"/>
    <w:basedOn w:val="DefaultParagraphFont"/>
    <w:rsid w:val="00B9229F"/>
  </w:style>
  <w:style w:type="character" w:customStyle="1" w:styleId="mixed-citation">
    <w:name w:val="mixed-citation"/>
    <w:basedOn w:val="DefaultParagraphFont"/>
    <w:rsid w:val="00B9229F"/>
  </w:style>
  <w:style w:type="character" w:customStyle="1" w:styleId="ref-title">
    <w:name w:val="ref-title"/>
    <w:basedOn w:val="DefaultParagraphFont"/>
    <w:rsid w:val="00B9229F"/>
  </w:style>
  <w:style w:type="character" w:customStyle="1" w:styleId="ref-vol">
    <w:name w:val="ref-vol"/>
    <w:basedOn w:val="DefaultParagraphFont"/>
    <w:rsid w:val="00B9229F"/>
  </w:style>
  <w:style w:type="character" w:customStyle="1" w:styleId="nowrap">
    <w:name w:val="nowrap"/>
    <w:basedOn w:val="DefaultParagraphFont"/>
    <w:rsid w:val="00B9229F"/>
  </w:style>
  <w:style w:type="character" w:customStyle="1" w:styleId="citation-doi">
    <w:name w:val="citation-doi"/>
    <w:basedOn w:val="DefaultParagraphFont"/>
    <w:rsid w:val="00B9229F"/>
  </w:style>
  <w:style w:type="character" w:customStyle="1" w:styleId="authors-list-item">
    <w:name w:val="authors-list-item"/>
    <w:basedOn w:val="DefaultParagraphFont"/>
    <w:rsid w:val="00B9229F"/>
  </w:style>
  <w:style w:type="character" w:customStyle="1" w:styleId="author-sup-separator">
    <w:name w:val="author-sup-separator"/>
    <w:basedOn w:val="DefaultParagraphFont"/>
    <w:rsid w:val="00B9229F"/>
  </w:style>
  <w:style w:type="character" w:customStyle="1" w:styleId="comma">
    <w:name w:val="comma"/>
    <w:basedOn w:val="DefaultParagraphFont"/>
    <w:rsid w:val="00B9229F"/>
  </w:style>
  <w:style w:type="character" w:customStyle="1" w:styleId="title-text">
    <w:name w:val="title-text"/>
    <w:basedOn w:val="DefaultParagraphFont"/>
    <w:rsid w:val="00B9229F"/>
  </w:style>
  <w:style w:type="character" w:customStyle="1" w:styleId="qlinkcontainer">
    <w:name w:val="qlink_container"/>
    <w:basedOn w:val="DefaultParagraphFont"/>
    <w:rsid w:val="00B9229F"/>
  </w:style>
  <w:style w:type="table" w:customStyle="1" w:styleId="TableGrid1">
    <w:name w:val="Table Grid1"/>
    <w:basedOn w:val="TableNormal"/>
    <w:next w:val="TableGrid"/>
    <w:uiPriority w:val="59"/>
    <w:rsid w:val="00B9229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uiPriority w:val="59"/>
    <w:rsid w:val="00B9229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6">
    <w:name w:val="Table Grid6"/>
    <w:basedOn w:val="TableNormal"/>
    <w:uiPriority w:val="59"/>
    <w:rsid w:val="00B9229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7">
    <w:name w:val="Table Grid7"/>
    <w:basedOn w:val="TableNormal"/>
    <w:uiPriority w:val="39"/>
    <w:rsid w:val="00B9229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">
    <w:name w:val="Table Grid11"/>
    <w:basedOn w:val="TableNormal"/>
    <w:uiPriority w:val="59"/>
    <w:rsid w:val="00B9229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">
    <w:name w:val="Table Grid5"/>
    <w:basedOn w:val="TableNormal"/>
    <w:next w:val="TableGrid"/>
    <w:uiPriority w:val="59"/>
    <w:rsid w:val="00CC52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s-block">
    <w:name w:val="fs-block"/>
    <w:basedOn w:val="DefaultParagraphFont"/>
    <w:rsid w:val="00240F25"/>
  </w:style>
  <w:style w:type="character" w:customStyle="1" w:styleId="reviewqualifier09f24iy9mb">
    <w:name w:val="reviewqualifier__09f24__iy9mb"/>
    <w:basedOn w:val="DefaultParagraphFont"/>
    <w:rsid w:val="00240F25"/>
  </w:style>
  <w:style w:type="paragraph" w:customStyle="1" w:styleId="comment09f24d0cxf">
    <w:name w:val="comment__09f24__d0cxf"/>
    <w:basedOn w:val="Normal"/>
    <w:rsid w:val="00240F25"/>
    <w:pPr>
      <w:spacing w:before="100" w:beforeAutospacing="1" w:after="100" w:afterAutospacing="1"/>
    </w:pPr>
  </w:style>
  <w:style w:type="table" w:styleId="PlainTable3">
    <w:name w:val="Plain Table 3"/>
    <w:basedOn w:val="TableNormal"/>
    <w:uiPriority w:val="43"/>
    <w:rsid w:val="003F0FD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header-number-label">
    <w:name w:val="header-number-label"/>
    <w:basedOn w:val="DefaultParagraphFont"/>
    <w:rsid w:val="00C452D4"/>
  </w:style>
  <w:style w:type="paragraph" w:customStyle="1" w:styleId="selectable-text">
    <w:name w:val="selectable-text"/>
    <w:basedOn w:val="Normal"/>
    <w:rsid w:val="00E45C1F"/>
    <w:pPr>
      <w:spacing w:before="100" w:beforeAutospacing="1" w:after="100" w:afterAutospacing="1"/>
    </w:pPr>
  </w:style>
  <w:style w:type="character" w:customStyle="1" w:styleId="selectable-text1">
    <w:name w:val="selectable-text1"/>
    <w:basedOn w:val="DefaultParagraphFont"/>
    <w:rsid w:val="00E45C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4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45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68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075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28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126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06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83877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6580789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8602655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544033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52674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4926042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72324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20689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45763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00119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7327724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9059958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55178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2310585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34229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45973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84541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64314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5905054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4114667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18027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13076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2001152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12060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669285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9765205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18131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2367936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50705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95922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178007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25568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8478640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274772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67768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771926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8433260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06242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2326211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5348092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210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4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40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088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737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81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522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24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90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6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178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59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00142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02163115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0988047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420367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44996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69398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45282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657538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553912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14219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2046632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897787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74521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338389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498166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92010725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9350484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547503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86989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8022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67518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89471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681905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113907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96197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881938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74765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849876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136801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1050058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7045920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7686187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3355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388112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105758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428547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19887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86150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115087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16901403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9466488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811129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51323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80861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63985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727072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268438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97734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568536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824787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88191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375429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708005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8542920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2241977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960151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75692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47248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995445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304507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662350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17726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59088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082411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56808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921017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43108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935240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475072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8869108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37042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081946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480027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9232929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39626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309943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647629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8109339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1640687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769052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585840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72683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84091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44612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542214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72804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615404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336882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62315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955095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085081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31485811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065928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632296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23560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345280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21958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75906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141582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109127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394742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378172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27269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773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14715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92691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068189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763829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09074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693605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56602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8428879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84271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001201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030445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30974214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7377562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582497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87298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392580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86057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144423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414304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420256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8703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468625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39708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640837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489862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17278610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0349191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720024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07609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47147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64394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339359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41449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615465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43244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295068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84631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53904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729036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648368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361903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6009899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00030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168449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9192412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4106165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06712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393964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265541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41465702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4111081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627689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31016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47594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545944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48928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712266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346061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78352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44276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8377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300382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693214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42831615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5740596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465656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39361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064642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376049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734353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430854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484317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57380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436754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856968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49751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943850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545479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1849042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0934268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42762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414938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4722564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9431461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90183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117723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830332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8417657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2316858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859695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90845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11094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84752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507137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562948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08633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359168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23099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979800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853421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341123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73134450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4919899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509107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430272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06602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57745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937518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340891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680944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07882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936941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097360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86067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22427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318919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78783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0236303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27986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743139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4853189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1554186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82198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066299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605602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92775845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2147880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534397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29663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28796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08334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541893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067198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21064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725639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525948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870995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457602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062319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  <w:div w:id="1362365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388946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07957146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1188385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316657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8879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75755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31418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573929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097478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523800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511259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799222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979920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28549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97952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5536910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6271288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6034185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02080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0771667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756854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4572595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08723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82737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439109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68392505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7718229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133557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59319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121335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36858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553544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712040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87808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983117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93570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06194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508328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665890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77220653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7958844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394512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591008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12557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87292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365328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27746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570805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60350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660881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24719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91870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380858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380953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57571021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4185606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641179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30150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436704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92958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521894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057877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37887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157694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437171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21571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45564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709910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  <w:div w:id="1331836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590456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43252895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7908726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524587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36416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14396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515879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900944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7668788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349423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35933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045565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576940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4030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35393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930933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5074103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9910554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02929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575633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929852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860706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038122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38129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60718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2028020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429617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76038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51659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620161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95004483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7703174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260228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71981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47423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42060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070958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445386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561462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534193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0886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337343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969966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944415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433352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8055381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595823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22273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678725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800998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4954149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55913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031225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703974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38918366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8218556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649208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72166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14073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3622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977903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553415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31051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626737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100903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890505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645506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724395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0048571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9697547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609704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314916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986548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59837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829515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047946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400490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7087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437288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23555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567449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793981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013723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996422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5020860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31566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282959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403605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1531085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33758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037388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133479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39407754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5895561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086223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5884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987049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33887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994873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475886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86298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586309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08678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73615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385987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515875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67405729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348050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759601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17386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100565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48039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823934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7124158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632310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28552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202838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29766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02479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008753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417826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803696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389769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1316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005743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861162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2525912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43007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800608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672366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5239352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5208322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209195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58066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899907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965303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925265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412522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15197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256937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119443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59418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567957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091256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81820862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7405186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702737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14319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58490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849371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479929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227491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43751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23581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674109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977711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37521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125777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531457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856308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1345929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2188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548567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479349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380402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54895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336609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977359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95600195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6216222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599106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411348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2425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29890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555048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597141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16280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208495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26102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31940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19107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033140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43205901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7758810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436563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443262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851727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04063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692533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456101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261162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32452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2057318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94162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09679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225992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000018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62588182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0036235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767930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336419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541554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19643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69542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037347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35678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075467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52105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6029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036810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361216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34314335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0581239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513628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440446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07346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24386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801460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332073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0264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355695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653681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0774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899175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376079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13168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77992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944745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36427265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7935331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973571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71600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27824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89861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62752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757658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56334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2127505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447846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13099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660378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713313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41059344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195170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757266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13817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48619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55912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8580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893783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093732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61797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286695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088884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96446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23041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783894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84818062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7401106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876495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58961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37073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37453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58060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508122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2648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625355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03727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13781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926257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295132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99219641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905336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859607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02332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77807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946763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992830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547402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588239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33172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354569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41780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29111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568004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88027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907062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18511408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49311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975136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19440246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376367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72057984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7106707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395875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964144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1119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10082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910726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472941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15589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536548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44686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44101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897009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179654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63191186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9578322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928726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17401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303735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75926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754206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022972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322791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36441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445085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18116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05954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801610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519394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38260079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878697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306253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84950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92821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47359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009873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246370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47406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2054192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36743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46253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385378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482589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60880424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0765632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178759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44238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25113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8573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120303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046754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144717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12529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674717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382633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74834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41414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404055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03227363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440347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473793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05832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121562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07749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00323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116202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130542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2061661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48069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17376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476073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914395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408264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228742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666917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366494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54933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10771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976253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4686730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60162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14437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2029795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96252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77054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287810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768550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8262438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3778979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500726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60238894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7180014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623764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03437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481265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4276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045203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090014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88836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282111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476070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81241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021082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808671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4903670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9361573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192596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69228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58690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69944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721442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22495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427199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511261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618564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99121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13950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040735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265977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07035286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2139063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817539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320818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555194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61992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924873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685396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96408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700080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00239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553997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57760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547052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55197000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8348175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736377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925725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807090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537621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92168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526256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09582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84355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916234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66419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94252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174760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1775745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4671677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327444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572993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7306707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4124746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616755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23008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337070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03215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895772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438272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86953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928924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570112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33789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391739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582326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61582194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9120957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387677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40967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1657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14313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006084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953978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468948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55778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459887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3425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879323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428548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637779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8445046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5885463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276646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05716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838808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88188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781144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545754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55278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996298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900797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73498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395811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840516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26173386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277430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366665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437562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82493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53528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869730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044594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482568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26311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276565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36034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67079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47118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267331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2332148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9864801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010557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77795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125225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56862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49098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195500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951737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409355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77926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54027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016302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847984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49334370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9959843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222084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33634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39494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38169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384330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350187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603905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64389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496118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66892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835803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363094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246255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43514214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8924327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019579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38787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378777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79412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070221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351598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47862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169708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544516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25124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222444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106235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08531332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0080119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60224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72768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51083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918319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775246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344938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686142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42697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415123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83527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547912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120874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96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57493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5713965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668757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709945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28378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7080948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349532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661496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395400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9010173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138334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0114456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26304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0603660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63453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20867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9733727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7293826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302928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9759884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77532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15750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374350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3547661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731071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0550841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20740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7659378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75802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984697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746728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3269773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7572482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7568268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21297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35432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9929006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82481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5875692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207947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35617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8769904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23894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094596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440078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6630964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93022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8356056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55907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080908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394551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325860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776096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1423802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68926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687310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558082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563948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881434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778911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3122936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6841679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44176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7268001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40199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337314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4655869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7906373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788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6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2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8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86200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4399720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31" w:color="E5E7EB"/>
                <w:bottom w:val="single" w:sz="2" w:space="0" w:color="E5E7EB"/>
                <w:right w:val="single" w:sz="2" w:space="31" w:color="E5E7EB"/>
              </w:divBdr>
              <w:divsChild>
                <w:div w:id="155589479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55543362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2291329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6" w:space="0" w:color="auto"/>
                    <w:right w:val="single" w:sz="2" w:space="0" w:color="auto"/>
                  </w:divBdr>
                </w:div>
                <w:div w:id="419450966">
                  <w:marLeft w:val="0"/>
                  <w:marRight w:val="0"/>
                  <w:marTop w:val="0"/>
                  <w:marBottom w:val="0"/>
                  <w:divBdr>
                    <w:top w:val="single" w:sz="2" w:space="31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3381970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  <w:div w:id="1736927407">
                      <w:marLeft w:val="0"/>
                      <w:marRight w:val="0"/>
                      <w:marTop w:val="0"/>
                      <w:marBottom w:val="450"/>
                      <w:divBdr>
                        <w:top w:val="single" w:sz="6" w:space="0" w:color="auto"/>
                        <w:left w:val="single" w:sz="2" w:space="0" w:color="auto"/>
                        <w:bottom w:val="single" w:sz="6" w:space="0" w:color="auto"/>
                        <w:right w:val="single" w:sz="2" w:space="0" w:color="auto"/>
                      </w:divBdr>
                    </w:div>
                    <w:div w:id="4100806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742946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469933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959074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  <w:div w:id="104230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512845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  <w:div w:id="1781949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502015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  <w:div w:id="1153914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57195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5710881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313675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  <w:divsChild>
                            <w:div w:id="2040543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364405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  <w:div w:id="2030907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635863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955358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707872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1572690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836844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467967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7606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78333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226888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</w:div>
                                        <w:div w:id="1318533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</w:div>
                                      </w:divsChild>
                                    </w:div>
                                    <w:div w:id="371998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</w:divsChild>
                                </w:div>
                                <w:div w:id="72091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912398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412557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</w:div>
                                        <w:div w:id="1106120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</w:div>
                                      </w:divsChild>
                                    </w:div>
                                    <w:div w:id="892691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04607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22481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1159271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281619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106926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1802529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548444265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single" w:sz="2" w:space="0" w:color="FFFFFF"/>
                                    <w:left w:val="single" w:sz="2" w:space="0" w:color="FFFFFF"/>
                                    <w:bottom w:val="single" w:sz="2" w:space="0" w:color="FFFFFF"/>
                                    <w:right w:val="single" w:sz="2" w:space="0" w:color="FFFFFF"/>
                                  </w:divBdr>
                                  <w:divsChild>
                                    <w:div w:id="574516976">
                                      <w:marLeft w:val="0"/>
                                      <w:marRight w:val="0"/>
                                      <w:marTop w:val="10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12" w:space="4" w:color="auto"/>
                                        <w:right w:val="single" w:sz="2" w:space="0" w:color="auto"/>
                                      </w:divBdr>
                                      <w:divsChild>
                                        <w:div w:id="1928268251">
                                          <w:marLeft w:val="-75"/>
                                          <w:marRight w:val="-75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0772165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4" w:color="E5E7EB"/>
                                                <w:bottom w:val="single" w:sz="2" w:space="0" w:color="E5E7EB"/>
                                                <w:right w:val="single" w:sz="2" w:space="4" w:color="E5E7EB"/>
                                              </w:divBdr>
                                              <w:divsChild>
                                                <w:div w:id="1757363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14012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4" w:color="E5E7EB"/>
                                                <w:bottom w:val="single" w:sz="2" w:space="0" w:color="E5E7EB"/>
                                                <w:right w:val="single" w:sz="2" w:space="4" w:color="E5E7EB"/>
                                              </w:divBdr>
                                              <w:divsChild>
                                                <w:div w:id="1336030866">
                                                  <w:marLeft w:val="0"/>
                                                  <w:marRight w:val="0"/>
                                                  <w:marTop w:val="405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04767708">
                                      <w:marLeft w:val="-75"/>
                                      <w:marRight w:val="-75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926113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4" w:color="E5E7EB"/>
                                            <w:bottom w:val="single" w:sz="2" w:space="0" w:color="E5E7EB"/>
                                            <w:right w:val="single" w:sz="2" w:space="4" w:color="E5E7EB"/>
                                          </w:divBdr>
                                          <w:divsChild>
                                            <w:div w:id="1191214877">
                                              <w:marLeft w:val="-75"/>
                                              <w:marRight w:val="-75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074469451">
                                                  <w:marLeft w:val="0"/>
                                                  <w:marRight w:val="0"/>
                                                  <w:marTop w:val="90"/>
                                                  <w:marBottom w:val="6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6514437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4" w:color="E5E7EB"/>
                                                        <w:bottom w:val="single" w:sz="2" w:space="0" w:color="E5E7EB"/>
                                                        <w:right w:val="single" w:sz="2" w:space="4" w:color="E5E7EB"/>
                                                      </w:divBdr>
                                                    </w:div>
                                                    <w:div w:id="1971621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4" w:color="E5E7EB"/>
                                                        <w:bottom w:val="single" w:sz="2" w:space="0" w:color="E5E7EB"/>
                                                        <w:right w:val="single" w:sz="2" w:space="4" w:color="E5E7EB"/>
                                                      </w:divBdr>
                                                      <w:divsChild>
                                                        <w:div w:id="975722076">
                                                          <w:marLeft w:val="-75"/>
                                                          <w:marRight w:val="-7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  <w:divsChild>
                                                            <w:div w:id="2925633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4" w:color="E5E7EB"/>
                                                                <w:bottom w:val="single" w:sz="2" w:space="0" w:color="E5E7EB"/>
                                                                <w:right w:val="single" w:sz="2" w:space="4" w:color="E5E7EB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86486260">
                                                          <w:marLeft w:val="-75"/>
                                                          <w:marRight w:val="-7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  <w:divsChild>
                                                            <w:div w:id="5776000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4" w:color="E5E7EB"/>
                                                                <w:bottom w:val="single" w:sz="2" w:space="0" w:color="E5E7EB"/>
                                                                <w:right w:val="single" w:sz="2" w:space="4" w:color="E5E7EB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977936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4" w:color="E5E7EB"/>
                                            <w:bottom w:val="single" w:sz="2" w:space="0" w:color="E5E7EB"/>
                                            <w:right w:val="single" w:sz="2" w:space="4" w:color="E5E7EB"/>
                                          </w:divBdr>
                                          <w:divsChild>
                                            <w:div w:id="199325002">
                                              <w:marLeft w:val="-75"/>
                                              <w:marRight w:val="-75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969317058">
                                                  <w:marLeft w:val="0"/>
                                                  <w:marRight w:val="0"/>
                                                  <w:marTop w:val="90"/>
                                                  <w:marBottom w:val="6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16581481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4" w:color="E5E7EB"/>
                                                        <w:bottom w:val="single" w:sz="2" w:space="0" w:color="E5E7EB"/>
                                                        <w:right w:val="single" w:sz="2" w:space="4" w:color="E5E7EB"/>
                                                      </w:divBdr>
                                                    </w:div>
                                                    <w:div w:id="4092765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4" w:color="E5E7EB"/>
                                                        <w:bottom w:val="single" w:sz="2" w:space="0" w:color="E5E7EB"/>
                                                        <w:right w:val="single" w:sz="2" w:space="4" w:color="E5E7EB"/>
                                                      </w:divBdr>
                                                      <w:divsChild>
                                                        <w:div w:id="1315455523">
                                                          <w:marLeft w:val="-75"/>
                                                          <w:marRight w:val="-7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  <w:divsChild>
                                                            <w:div w:id="15635608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4" w:color="E5E7EB"/>
                                                                <w:bottom w:val="single" w:sz="2" w:space="0" w:color="E5E7EB"/>
                                                                <w:right w:val="single" w:sz="2" w:space="4" w:color="E5E7EB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66972503">
                                                          <w:marLeft w:val="-75"/>
                                                          <w:marRight w:val="-7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  <w:divsChild>
                                                            <w:div w:id="13333405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4" w:color="E5E7EB"/>
                                                                <w:bottom w:val="single" w:sz="2" w:space="0" w:color="E5E7EB"/>
                                                                <w:right w:val="single" w:sz="2" w:space="4" w:color="E5E7EB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73394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1322657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382874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1984311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1324433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1773477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631091862">
                      <w:marLeft w:val="0"/>
                      <w:marRight w:val="0"/>
                      <w:marTop w:val="0"/>
                      <w:marBottom w:val="36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773624519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2084524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468860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1007907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  <w:div w:id="13477540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595137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885725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866673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304044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25581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12876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76560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682269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770859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1780417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5698044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20898438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84387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</w:div>
                                          </w:divsChild>
                                        </w:div>
                                        <w:div w:id="1797260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</w:div>
                                      </w:divsChild>
                                    </w:div>
                                    <w:div w:id="145518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946156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</w:div>
                                        <w:div w:id="1624731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88726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215393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097675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1473013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8927654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2018192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10754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</w:div>
                                          </w:divsChild>
                                        </w:div>
                                        <w:div w:id="1361124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</w:div>
                                      </w:divsChild>
                                    </w:div>
                                    <w:div w:id="269821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1933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</w:div>
                                        <w:div w:id="2192877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038096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  <w:div w:id="20772434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409474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493687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6526812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698894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482048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5E7EB"/>
                                <w:left w:val="single" w:sz="6" w:space="0" w:color="E5E7EB"/>
                                <w:bottom w:val="single" w:sz="6" w:space="0" w:color="E5E7EB"/>
                                <w:right w:val="single" w:sz="6" w:space="0" w:color="E5E7EB"/>
                              </w:divBdr>
                              <w:divsChild>
                                <w:div w:id="558593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957325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1204556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</w:div>
                                        <w:div w:id="1249271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722751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35362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4" w:space="0" w:color="E5E7EB"/>
                                    <w:left w:val="single" w:sz="2" w:space="0" w:color="E5E7EB"/>
                                    <w:bottom w:val="single" w:sz="24" w:space="0" w:color="E5E7EB"/>
                                    <w:right w:val="single" w:sz="2" w:space="0" w:color="E5E7EB"/>
                                  </w:divBdr>
                                  <w:divsChild>
                                    <w:div w:id="234433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36972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</w:div>
                                        <w:div w:id="2408677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2085489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4716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4" w:space="0" w:color="E5E7EB"/>
                                    <w:left w:val="single" w:sz="2" w:space="0" w:color="E5E7EB"/>
                                    <w:bottom w:val="single" w:sz="24" w:space="0" w:color="E5E7EB"/>
                                    <w:right w:val="single" w:sz="2" w:space="0" w:color="E5E7EB"/>
                                  </w:divBdr>
                                  <w:divsChild>
                                    <w:div w:id="1681080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782194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</w:div>
                                        <w:div w:id="290476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323704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38690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4" w:space="0" w:color="E5E7EB"/>
                                    <w:left w:val="single" w:sz="2" w:space="0" w:color="E5E7EB"/>
                                    <w:bottom w:val="single" w:sz="24" w:space="0" w:color="E5E7EB"/>
                                    <w:right w:val="single" w:sz="2" w:space="0" w:color="E5E7EB"/>
                                  </w:divBdr>
                                  <w:divsChild>
                                    <w:div w:id="654340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970672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</w:div>
                                        <w:div w:id="926309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776606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88452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4" w:space="0" w:color="E5E7EB"/>
                                    <w:left w:val="single" w:sz="2" w:space="0" w:color="E5E7EB"/>
                                    <w:bottom w:val="single" w:sz="24" w:space="0" w:color="E5E7EB"/>
                                    <w:right w:val="single" w:sz="2" w:space="0" w:color="E5E7EB"/>
                                  </w:divBdr>
                                  <w:divsChild>
                                    <w:div w:id="806360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1267428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</w:div>
                                        <w:div w:id="1564485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404692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585558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95567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667758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5E7EB"/>
                                <w:left w:val="single" w:sz="6" w:space="0" w:color="E5E7EB"/>
                                <w:bottom w:val="single" w:sz="6" w:space="0" w:color="E5E7EB"/>
                                <w:right w:val="single" w:sz="6" w:space="0" w:color="E5E7EB"/>
                              </w:divBdr>
                              <w:divsChild>
                                <w:div w:id="113720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989705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309409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</w:div>
                                        <w:div w:id="447091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647200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24428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4" w:space="0" w:color="E5E7EB"/>
                                    <w:left w:val="single" w:sz="2" w:space="0" w:color="E5E7EB"/>
                                    <w:bottom w:val="single" w:sz="24" w:space="0" w:color="E5E7EB"/>
                                    <w:right w:val="single" w:sz="2" w:space="0" w:color="E5E7EB"/>
                                  </w:divBdr>
                                  <w:divsChild>
                                    <w:div w:id="238364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1822309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</w:div>
                                        <w:div w:id="267126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9487304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98620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4" w:space="0" w:color="E5E7EB"/>
                                    <w:left w:val="single" w:sz="2" w:space="0" w:color="E5E7EB"/>
                                    <w:bottom w:val="single" w:sz="24" w:space="0" w:color="E5E7EB"/>
                                    <w:right w:val="single" w:sz="2" w:space="0" w:color="E5E7EB"/>
                                  </w:divBdr>
                                  <w:divsChild>
                                    <w:div w:id="1916666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1535196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</w:div>
                                        <w:div w:id="751700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6947630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940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4" w:space="0" w:color="E5E7EB"/>
                                    <w:left w:val="single" w:sz="2" w:space="0" w:color="E5E7EB"/>
                                    <w:bottom w:val="single" w:sz="24" w:space="0" w:color="E5E7EB"/>
                                    <w:right w:val="single" w:sz="2" w:space="0" w:color="E5E7EB"/>
                                  </w:divBdr>
                                  <w:divsChild>
                                    <w:div w:id="1685589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755632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</w:div>
                                        <w:div w:id="49810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592783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6607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4" w:space="0" w:color="E5E7EB"/>
                                    <w:left w:val="single" w:sz="2" w:space="0" w:color="E5E7EB"/>
                                    <w:bottom w:val="single" w:sz="24" w:space="0" w:color="E5E7EB"/>
                                    <w:right w:val="single" w:sz="2" w:space="0" w:color="E5E7EB"/>
                                  </w:divBdr>
                                  <w:divsChild>
                                    <w:div w:id="1740639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19017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</w:div>
                                        <w:div w:id="1945650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388647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99455374">
                  <w:marLeft w:val="0"/>
                  <w:marRight w:val="0"/>
                  <w:marTop w:val="0"/>
                  <w:marBottom w:val="0"/>
                  <w:divBdr>
                    <w:top w:val="single" w:sz="2" w:space="31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3651348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950090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428813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980381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366876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1814449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680084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</w:div>
                                          </w:divsChild>
                                        </w:div>
                                        <w:div w:id="1611663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861822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</w:div>
                                            <w:div w:id="254096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1440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  <w:div w:id="1207449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489563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  <w:div w:id="1763843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700936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1391539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021129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9383736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35477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88328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13049687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798256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2139832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06871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38695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20817069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696151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9487282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28934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74688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1553081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5294425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2673924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872772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99382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209459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2059625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060977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  <w:div w:id="388311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  <w:div w:id="1634093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  <w:div w:id="1816876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  <w:div w:id="1197541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995984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224557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495300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1042435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50563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477256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74361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  <w:div w:id="1105149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622807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280183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10348831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623880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570381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251836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226560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594141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</w:div>
                                          </w:divsChild>
                                        </w:div>
                                        <w:div w:id="1978804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175849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</w:div>
                                            <w:div w:id="1350647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12605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792280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1103572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3464376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9384441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6866433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719187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073466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</w:div>
                                          </w:divsChild>
                                        </w:div>
                                        <w:div w:id="1058013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6227330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</w:div>
                                            <w:div w:id="950746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65141407">
              <w:marLeft w:val="0"/>
              <w:marRight w:val="0"/>
              <w:marTop w:val="100"/>
              <w:marBottom w:val="100"/>
              <w:divBdr>
                <w:top w:val="single" w:sz="2" w:space="0" w:color="E5E7EB"/>
                <w:left w:val="single" w:sz="2" w:space="18" w:color="E5E7EB"/>
                <w:bottom w:val="single" w:sz="2" w:space="0" w:color="E5E7EB"/>
                <w:right w:val="single" w:sz="2" w:space="18" w:color="E5E7EB"/>
              </w:divBdr>
              <w:divsChild>
                <w:div w:id="122737757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0449873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  <w:div w:id="10722426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800079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1384478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15087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  <w:div w:id="4063888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3589695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  <w:div w:id="5913532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  <w:div w:id="9428817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  <w:div w:id="202705363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18" w:color="E5E7EB"/>
                <w:bottom w:val="single" w:sz="2" w:space="0" w:color="E5E7EB"/>
                <w:right w:val="single" w:sz="2" w:space="18" w:color="E5E7EB"/>
              </w:divBdr>
            </w:div>
            <w:div w:id="106040178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616708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209092863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36394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47947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9353385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7793344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101719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51887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24458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815242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06386943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315944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089254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79347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48189806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648437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48568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53147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961719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04683162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4028253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586390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74017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23771339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123193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81182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98885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029597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9994011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8854926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667359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31625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54582495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084122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13407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19095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841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23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10391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5317220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501488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25151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54999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53290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82127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215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9482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9905332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48597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32507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07850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99257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08106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035366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57709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223299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90638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88613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65274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920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2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2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00429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587602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8464727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426320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49536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76372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7013684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059625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097604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872155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547186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9444179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5130323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69577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4473721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33909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241600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0144100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3680698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7175105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7560556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84826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721859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218633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9144352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7541274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5629095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23327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76987249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639333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664821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7563195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473470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7875760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8084747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8534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396444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17770914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556091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9556260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5566251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58853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88235473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179926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855150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98050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0859587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6283599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3261747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82671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796728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1997148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8469371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5016937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451066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00708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5298542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577978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408767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244726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7391333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2955228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8183057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47684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891158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237326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645758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4212230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7157342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91403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51681553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096832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426534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638876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9139325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3300639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2552865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594034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762529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707218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3101369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2710095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4231836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75836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555042197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940529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4157390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774908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9852843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4604178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7207125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70908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796210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1378158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0255489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4308504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1738409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71607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5153127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549099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45613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564339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0088195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3339188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4053726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68158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9847769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1238872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9451088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7744708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3115943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75374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39063142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0107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527789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4512853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1513624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1640101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0293349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69951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425885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489103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5670389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5923523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4594467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06149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014875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046175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947197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858810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4804655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9403344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3811785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06437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2545149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436946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9486580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6479316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1105890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69330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385834903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66920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057192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374815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6279716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7429486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662644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76466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394500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384181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544560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1167047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5893906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46209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336423127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278487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066903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327294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6578776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3176829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3669571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572443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95306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22875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37277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5859594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5375040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94551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5309328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953251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803738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975283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3788895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4004462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1090815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53024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794831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11255433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811555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0185318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1265096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81318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47766615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048874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648829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282763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7705922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8047341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2877872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6514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929731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1657032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621688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6029544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3031233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65278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3603974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49522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12239864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91110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747700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316497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5632543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991240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1973054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89185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96760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687873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0508374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5538792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6982660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48120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49817584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015837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718893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461070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015550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982685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961441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16570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78013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16254989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3906630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6081990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403260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53712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6277981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944650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980422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7836898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637075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4458852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5876879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44976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65503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114760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038238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6827046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8189129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86083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2433000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13740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598903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8361422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0710030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7889624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7280396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20831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051152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933707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3928546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5981772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6506723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62811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9926148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057118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154220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9386092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2934881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288552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1745683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45714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318681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1447195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940189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1317461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7690811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01019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9423683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7594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051808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854145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6372969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6925370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7867007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32258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544099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1669478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3543835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463825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5983715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79504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23702284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628778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60832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050836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04417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9586331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5723064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558137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652563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1476796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0869949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4182066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0521979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63288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8991174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105374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918755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041009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4545928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2338098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6423876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35926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9694369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1856383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2805249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3039732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3877288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70144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24925189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022009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3809344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820538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9698156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4201774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983044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462017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14251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1097409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6795806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9594818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4002449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05345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131317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272280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106417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720206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1814324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4714850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1597351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7570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702022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77866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77682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866632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20635999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51872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87061979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768164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345551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603273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716332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5068220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2984645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646291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105298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282883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9719792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6030781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6127360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95043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49976853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134516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51722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25069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3733877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8175040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4286933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59648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639192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1805656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9606505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5130398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8264328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03136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8908370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80540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0695781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939607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6606962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5080103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8696381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595987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486433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544561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1546446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643075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4015622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93532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2283697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47382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370833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62811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013415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70287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6834774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68470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1256895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879435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920410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6264270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8452849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08859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43047269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037512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657341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622864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620132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8892925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5596392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193999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086759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2124499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347100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3052865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1211515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50107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04076739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86194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821197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687948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0588225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7330920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9119648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65446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34222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8016502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3819004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3418090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3995226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628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37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8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1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772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201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2776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10480854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6848925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214195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5706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60656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28765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438357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96955006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0723760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617492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04695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88191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0515389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14490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57518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29461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807612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1041383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5822046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581733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54769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71411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2128807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68530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40915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95142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584990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6805348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007371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822808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08014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4325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5285659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89288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12097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68539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865731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51777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0064450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965872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20125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99473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20663652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53975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15560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5298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503977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87739757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3667017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52902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36158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66489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7444459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34836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16274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5451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053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79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1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46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81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0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43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7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30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78027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5825742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831403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0632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90766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60839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18668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175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1270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777307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024034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13872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40017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9082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08657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532874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15765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4769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93911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78250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22952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747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06430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7181426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577027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48905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66249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79306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27225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571732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10674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49757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11481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58639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29877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000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0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0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0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08478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74781214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5447956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330546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33418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973905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14261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910653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124918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11015489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8940799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699096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129271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99030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11282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979606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750328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80158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557473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16948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52288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078093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449465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86056369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6695736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857336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507866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03769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43096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142504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480698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977253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340694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34643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88440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596790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41379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51771062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1137471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534612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7029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90538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88084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862590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13805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36385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743525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6319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31172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59908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845607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62407696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2712243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127435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33428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45870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04782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742601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96894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33314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588853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951743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39719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526599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702977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04445805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0314151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553853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24481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43966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49360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385373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747184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69537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782992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2819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72281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971544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943924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17234430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9914498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484574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95301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64966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42132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187913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059266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24349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903830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85424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357699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41633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779604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60652581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9086514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306035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16564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87094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93450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376047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285221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40145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2030719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74351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98196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804350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47507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35042851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3241767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385172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59332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62761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907032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82271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352832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408650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613777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33859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911308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231774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309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3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9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2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7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1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87870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59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150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015694">
                      <w:marLeft w:val="0"/>
                      <w:marRight w:val="0"/>
                      <w:marTop w:val="0"/>
                      <w:marBottom w:val="3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854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0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5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6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5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469826">
          <w:marLeft w:val="0"/>
          <w:marRight w:val="90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01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339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750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253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9738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6079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9136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3589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7588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5623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3456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2841764">
          <w:marLeft w:val="0"/>
          <w:marRight w:val="90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8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386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565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8461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9363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8467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6546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49483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897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4595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9125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9419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2390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7407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670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170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566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699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321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9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567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236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175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131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0598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4008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69968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584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5871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134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399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842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1058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2734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8328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344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0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8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6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8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3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76054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89426772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8788924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650698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99756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599482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06983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557327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018270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46640119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1044589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164825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43463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581022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63549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979871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875465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137604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648515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98499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76600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091395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901531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62334363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0855671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717601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81719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584026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50599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634484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250559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22761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473445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89827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77842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978298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337911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19291432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6599723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150779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67954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02386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542864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080318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545131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50423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2016566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356805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86147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291521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618648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42744845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0145985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246491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28787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355231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18605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015309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380433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49051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2045524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890464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99465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77284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732995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6186682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6611987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189960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74606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47375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7480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700204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765904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38082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834756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64334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531069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836148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844175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5922048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7326525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60408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02759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862330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48739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56837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919027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480225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200512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8205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82160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14885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369118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52575893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255238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282022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06281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553036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97896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491874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642208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36968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755399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36723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49452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852989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577518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38678553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0041557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777597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81080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95071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56231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373074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452096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69300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327977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931621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29967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86047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722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9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66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0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5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32695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40160291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1728712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80644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70929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41181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75442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623149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391354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97291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907690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23357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17046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04084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513806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5276526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4605688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60761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3991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142964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818963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714042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388958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482694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837066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50098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85741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819494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481825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9771674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3288179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769047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61248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41606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74548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12948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663539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58756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862429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22109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93104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353414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110844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1345566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7402820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424443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93752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33988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8349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17666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695735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24192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996448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53838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592079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053651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799465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7951385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734636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81177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377558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886112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99359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340746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611632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71743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2053310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54112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38343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02216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573618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7310981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3803482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697605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44869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36517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87076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307469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017749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322390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630017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81710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32787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954094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045822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18443682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6572937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175029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90807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36547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32217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367337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587091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17774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894341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63704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839464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011493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472770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31149341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1786432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314317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99310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99591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00246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573514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167559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06231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54223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38325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82442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382366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175025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1055926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7875050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104486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23739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05167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598440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39354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423054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92564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265579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5822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60415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953286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488661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39780522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4204897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091193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38423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83183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14557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525436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4934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92400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53035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35159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718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28710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130618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22254912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0959163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083580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36079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64325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96957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64637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557369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46138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225262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83588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09337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870795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151876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27363896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4735079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698410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36771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66164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6674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81749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637116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61354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733307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03333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20549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237856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144552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0805835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9610662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447788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73025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534150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17427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15302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997437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26312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389425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74497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23089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251160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782770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88988442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4315748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288476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07372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57787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857039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82733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352923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80505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465513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77654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138912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10439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632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45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1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1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85320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4711905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3051963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548584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2862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057821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6145448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281841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243494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5530797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907106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4100857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7497622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43020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6628489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841117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641278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817114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474782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5362824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1317057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55086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108689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457144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0451036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6215732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7424805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68743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1877665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012494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01947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4551693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6265494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191488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3830907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51644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1441278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186020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5420140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3368797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1655142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4688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32819350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012370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915869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5068702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6007991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002441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7785310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63538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535516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20158350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676598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6365695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3385809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872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36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1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4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3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3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9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21071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40653565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5665025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897651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62484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3135565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99198330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1753056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584315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52450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05472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972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6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8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7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7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56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3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492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13560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8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331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0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465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09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287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6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6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88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1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179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268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9827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307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6431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81929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0213032">
                          <w:marLeft w:val="0"/>
                          <w:marRight w:val="0"/>
                          <w:marTop w:val="24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3850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974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0329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571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434459">
              <w:marLeft w:val="18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23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3695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615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593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239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769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733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1850130">
                              <w:marLeft w:val="-90"/>
                              <w:marRight w:val="-9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3089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9385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920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89388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9039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814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8897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1182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78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4611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053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16751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9470613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8376217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416906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77406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54305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15643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64346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899407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7656657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5662450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32119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86842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97823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3694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73750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389844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32983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160315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88782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36712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34988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356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6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3397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41882017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7357598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530355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46134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43501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10785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73415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8111086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9224011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704261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21528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53612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9683150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721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96133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38990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318476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0313386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2151474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531881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84301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10439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4458086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5953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84787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79441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954437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64423878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7220054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499348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90716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28441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2538242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36987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25915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45765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435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15180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8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109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055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895744">
                          <w:marLeft w:val="-180"/>
                          <w:marRight w:val="-18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9791471">
                              <w:marLeft w:val="90"/>
                              <w:marRight w:val="9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6281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06141178">
                              <w:marLeft w:val="90"/>
                              <w:marRight w:val="9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4993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6475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3379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59060586">
                                  <w:marLeft w:val="0"/>
                                  <w:marRight w:val="0"/>
                                  <w:marTop w:val="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7829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4535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4150664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6625742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7618741">
          <w:marLeft w:val="0"/>
          <w:marRight w:val="0"/>
          <w:marTop w:val="12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604864">
              <w:marLeft w:val="-12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102818">
                  <w:marLeft w:val="6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949481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63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4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1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01200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243410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0948552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464503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96763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52676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57479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91996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691634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77359299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144896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748982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1607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2988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9468864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65138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53460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726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74205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838624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8773572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6332807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928939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76843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86341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6266958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50451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4184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86472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07370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767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6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ilia\Documents\Custom%20Office%20Templates\Template%20Master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MSNOikL8rjWrhS5psfFRME1gRcg==">AMUW2mX9b2d1kK47YRwrBqbw0MYSbEbPHqRftJ93tp7Ptynho6ixIh0/FxrpydTABY/6wGd9Uzul4y+5w1qsHsogQoGX/tLjarSye8z+Cl/mCIJuCi4dJAeGmwO7xTZ/TTg9ttMUby+XhrlV5NxNf+sOBgCvueBFsOxJjsjSWN8Jl4L82ZywRapqxAwAiUl9K7tLGVTQuGQie56BvzKeuEwmWDq9aYLETCXmduwaoKK/un6BrUxI3ojllfjJdALzSEfr3inxIEwU3ew8olx1r5Ol05PVgOvyP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 Master</Template>
  <TotalTime>1</TotalTime>
  <Pages>1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dilia</dc:creator>
  <cp:lastModifiedBy>Dilia</cp:lastModifiedBy>
  <cp:revision>2</cp:revision>
  <dcterms:created xsi:type="dcterms:W3CDTF">2024-07-21T20:56:00Z</dcterms:created>
  <dcterms:modified xsi:type="dcterms:W3CDTF">2024-07-21T20:56:00Z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faca6e5b43ec5309ff6268d31bfaa68aea056954b7057d2e983a27c674ccc492</vt:lpwstr>
  </property>
</Properties>
</file>
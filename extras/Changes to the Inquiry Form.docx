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D766" w14:textId="51545E00" w:rsidR="009430D0" w:rsidRPr="00776D4C" w:rsidRDefault="002B3FCF" w:rsidP="009430D0">
      <w:pPr>
        <w:rPr>
          <w:b/>
          <w:bCs/>
        </w:rPr>
      </w:pPr>
      <w:r>
        <w:rPr>
          <w:b/>
          <w:bCs/>
        </w:rPr>
        <w:t xml:space="preserve">SUMMARY OF THE </w:t>
      </w:r>
      <w:r w:rsidR="009430D0" w:rsidRPr="00776D4C">
        <w:rPr>
          <w:b/>
          <w:bCs/>
        </w:rPr>
        <w:t>CHANGES TO THE INQUIRY FORM:</w:t>
      </w:r>
    </w:p>
    <w:p w14:paraId="2F402731" w14:textId="6C068DF4" w:rsidR="009430D0" w:rsidRDefault="009430D0" w:rsidP="009430D0">
      <w:r>
        <w:t xml:space="preserve">#1) </w:t>
      </w:r>
      <w:r>
        <w:t xml:space="preserve">Add the </w:t>
      </w:r>
      <w:r w:rsidRPr="009430D0">
        <w:rPr>
          <w:highlight w:val="yellow"/>
        </w:rPr>
        <w:t>WhatsApp</w:t>
      </w:r>
      <w:r>
        <w:t xml:space="preserve"> checkbox by the Cell phone?</w:t>
      </w:r>
      <w:r>
        <w:t xml:space="preserve"> (Sample code in Dilia’s html file)</w:t>
      </w:r>
    </w:p>
    <w:p w14:paraId="4B2C530C" w14:textId="77777777" w:rsidR="009430D0" w:rsidRDefault="009430D0" w:rsidP="009430D0"/>
    <w:p w14:paraId="17A69672" w14:textId="5A03A172" w:rsidR="009430D0" w:rsidRDefault="009430D0" w:rsidP="009430D0">
      <w:r w:rsidRPr="009430D0">
        <w:rPr>
          <w:b/>
          <w:bCs/>
          <w:highlight w:val="yellow"/>
        </w:rPr>
        <w:t>3 Basic Qualification questions</w:t>
      </w:r>
      <w:r w:rsidRPr="009430D0">
        <w:rPr>
          <w:b/>
          <w:bCs/>
        </w:rPr>
        <w:t>:</w:t>
      </w:r>
      <w:r w:rsidRPr="009430D0">
        <w:t xml:space="preserve"> </w:t>
      </w:r>
      <w:r>
        <w:t>(Sample code in Dilia’s html file)</w:t>
      </w:r>
    </w:p>
    <w:p w14:paraId="7E7AE1CD" w14:textId="6CE64C22" w:rsidR="009430D0" w:rsidRPr="00776D4C" w:rsidRDefault="009430D0" w:rsidP="009430D0">
      <w:pPr>
        <w:rPr>
          <w:b/>
          <w:bCs/>
        </w:rPr>
      </w:pPr>
    </w:p>
    <w:p w14:paraId="4B356BA2" w14:textId="1B3E7ACB" w:rsidR="009430D0" w:rsidRPr="00776D4C" w:rsidRDefault="009430D0" w:rsidP="009430D0">
      <w:pPr>
        <w:pStyle w:val="ListParagraph"/>
        <w:numPr>
          <w:ilvl w:val="0"/>
          <w:numId w:val="29"/>
        </w:numPr>
        <w:rPr>
          <w:vanish/>
        </w:rPr>
      </w:pPr>
      <w:r w:rsidRPr="00B44044">
        <w:t>Were you present in the USA on June 17, 2024? </w:t>
      </w:r>
      <w:r>
        <w:t xml:space="preserve"> </w:t>
      </w:r>
      <w:r w:rsidRPr="00B44044">
        <w:object w:dxaOrig="1440" w:dyaOrig="1440" w14:anchorId="6F7C52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8pt;height:15.6pt" o:ole="">
            <v:imagedata r:id="rId8" o:title=""/>
          </v:shape>
          <w:control r:id="rId9" w:name="DefaultOcxName" w:shapeid="_x0000_i1048"/>
        </w:object>
      </w:r>
      <w:r w:rsidRPr="00B44044">
        <w:t>Yes</w:t>
      </w:r>
      <w:r>
        <w:t xml:space="preserve"> </w:t>
      </w:r>
      <w:r w:rsidRPr="00B44044">
        <w:t> </w:t>
      </w:r>
      <w:r>
        <w:t xml:space="preserve"> </w:t>
      </w:r>
      <w:r w:rsidRPr="00B44044">
        <w:object w:dxaOrig="1440" w:dyaOrig="1440" w14:anchorId="0F64D8CD">
          <v:shape id="_x0000_i1049" type="#_x0000_t75" style="width:18pt;height:15.6pt" o:ole="">
            <v:imagedata r:id="rId8" o:title=""/>
          </v:shape>
          <w:control r:id="rId10" w:name="DefaultOcxName1" w:shapeid="_x0000_i1049"/>
        </w:object>
      </w:r>
      <w:r w:rsidRPr="00B44044">
        <w:t>No</w:t>
      </w:r>
      <w:r>
        <w:t xml:space="preserve"> </w:t>
      </w:r>
    </w:p>
    <w:p w14:paraId="6BE39915" w14:textId="77777777" w:rsidR="009430D0" w:rsidRDefault="009430D0" w:rsidP="009430D0">
      <w:pPr>
        <w:pStyle w:val="ListParagraph"/>
        <w:numPr>
          <w:ilvl w:val="0"/>
          <w:numId w:val="29"/>
        </w:numPr>
      </w:pPr>
    </w:p>
    <w:p w14:paraId="5B6F10EC" w14:textId="46F97AAA" w:rsidR="009430D0" w:rsidRPr="00B44044" w:rsidRDefault="009430D0" w:rsidP="009430D0">
      <w:pPr>
        <w:pStyle w:val="ListParagraph"/>
        <w:numPr>
          <w:ilvl w:val="0"/>
          <w:numId w:val="29"/>
        </w:numPr>
      </w:pPr>
      <w:r w:rsidRPr="00B44044">
        <w:t>Are you lawfully married to a United States citizen and did that marriage occur on or before June 17, 2024? </w:t>
      </w:r>
      <w:r>
        <w:t xml:space="preserve"> </w:t>
      </w:r>
      <w:r w:rsidRPr="00B44044">
        <w:object w:dxaOrig="1440" w:dyaOrig="1440" w14:anchorId="2ADDF1BD">
          <v:shape id="_x0000_i1046" type="#_x0000_t75" style="width:18pt;height:15.6pt" o:ole="">
            <v:imagedata r:id="rId8" o:title=""/>
          </v:shape>
          <w:control r:id="rId11" w:name="DefaultOcxName2" w:shapeid="_x0000_i1046"/>
        </w:object>
      </w:r>
      <w:r w:rsidRPr="00B44044">
        <w:t>Yes</w:t>
      </w:r>
      <w:r>
        <w:t xml:space="preserve"> </w:t>
      </w:r>
      <w:r w:rsidRPr="00B44044">
        <w:t> </w:t>
      </w:r>
      <w:r>
        <w:t xml:space="preserve"> </w:t>
      </w:r>
      <w:r w:rsidRPr="00B44044">
        <w:object w:dxaOrig="1440" w:dyaOrig="1440" w14:anchorId="1F8F9B28">
          <v:shape id="_x0000_i1045" type="#_x0000_t75" style="width:18pt;height:15.6pt" o:ole="">
            <v:imagedata r:id="rId8" o:title=""/>
          </v:shape>
          <w:control r:id="rId12" w:name="DefaultOcxName3" w:shapeid="_x0000_i1045"/>
        </w:object>
      </w:r>
      <w:r w:rsidRPr="00B44044">
        <w:t>No</w:t>
      </w:r>
    </w:p>
    <w:p w14:paraId="4EE91D3A" w14:textId="45DDC057" w:rsidR="009430D0" w:rsidRDefault="009430D0" w:rsidP="009430D0">
      <w:pPr>
        <w:pStyle w:val="ListParagraph"/>
        <w:numPr>
          <w:ilvl w:val="0"/>
          <w:numId w:val="29"/>
        </w:numPr>
      </w:pPr>
      <w:r w:rsidRPr="00B44044">
        <w:t>Do you have documentation that demonstrate your continuous physical presence in the US for the last 10 years? Examples of such documents are: IRS 1040, birth certificate of US born children, W-2, driver's license, etc.</w:t>
      </w:r>
      <w:r>
        <w:t xml:space="preserve"> </w:t>
      </w:r>
      <w:r w:rsidRPr="00B44044">
        <w:object w:dxaOrig="1440" w:dyaOrig="1440" w14:anchorId="6340098C">
          <v:shape id="_x0000_i1044" type="#_x0000_t75" style="width:18pt;height:15.6pt" o:ole="">
            <v:imagedata r:id="rId8" o:title=""/>
          </v:shape>
          <w:control r:id="rId13" w:name="DefaultOcxName21" w:shapeid="_x0000_i1044"/>
        </w:object>
      </w:r>
      <w:r w:rsidRPr="00B44044">
        <w:t>Yes</w:t>
      </w:r>
      <w:r>
        <w:t xml:space="preserve"> </w:t>
      </w:r>
      <w:r w:rsidRPr="00B44044">
        <w:t> </w:t>
      </w:r>
      <w:r>
        <w:t xml:space="preserve"> </w:t>
      </w:r>
      <w:r w:rsidRPr="00B44044">
        <w:object w:dxaOrig="1440" w:dyaOrig="1440" w14:anchorId="2ABB2CA8">
          <v:shape id="_x0000_i1043" type="#_x0000_t75" style="width:18pt;height:15.6pt" o:ole="">
            <v:imagedata r:id="rId8" o:title=""/>
          </v:shape>
          <w:control r:id="rId14" w:name="DefaultOcxName31" w:shapeid="_x0000_i1043"/>
        </w:object>
      </w:r>
      <w:r w:rsidRPr="00B44044">
        <w:t>No</w:t>
      </w:r>
    </w:p>
    <w:p w14:paraId="60131EB3" w14:textId="77777777" w:rsidR="009430D0" w:rsidRDefault="009430D0" w:rsidP="009430D0"/>
    <w:p w14:paraId="588D90B1" w14:textId="15901B50" w:rsidR="009430D0" w:rsidRDefault="009430D0" w:rsidP="009430D0">
      <w:r>
        <w:t>#</w:t>
      </w:r>
      <w:r>
        <w:t>2</w:t>
      </w:r>
      <w:r>
        <w:t xml:space="preserve">) </w:t>
      </w:r>
      <w:r w:rsidRPr="007C20EF">
        <w:t>Change the question “</w:t>
      </w:r>
      <w:r w:rsidRPr="007C20EF">
        <w:rPr>
          <w:color w:val="000000"/>
        </w:rPr>
        <w:t>Do you need help completing the form needed to qualify you for the PIPE program?” to the following:</w:t>
      </w:r>
      <w:r w:rsidRPr="007C20EF">
        <w:rPr>
          <w:color w:val="000000"/>
        </w:rPr>
        <w:br/>
      </w:r>
      <w:r>
        <w:br/>
        <w:t xml:space="preserve">The next step is to get you qualify for the PIPE program. Please select the one most suitable option from the 4 choices below: </w:t>
      </w:r>
    </w:p>
    <w:p w14:paraId="49F4C412" w14:textId="77777777" w:rsidR="009430D0" w:rsidRDefault="009430D0" w:rsidP="009430D0">
      <w:r w:rsidRPr="00776D4C">
        <w:rPr>
          <w:rFonts w:ascii="Wingdings" w:hAnsi="Wingdings"/>
        </w:rPr>
        <w:t xml:space="preserve">q </w:t>
      </w:r>
      <w:r>
        <w:t>You can complete our PIPE Qualification online form and within 36 hours we’ll let you know if there are any obstacles to get you qualified for the PIPE program.</w:t>
      </w:r>
    </w:p>
    <w:p w14:paraId="4E12C459" w14:textId="77777777" w:rsidR="009430D0" w:rsidRDefault="009430D0" w:rsidP="009430D0">
      <w:r w:rsidRPr="00863177">
        <w:rPr>
          <w:rFonts w:ascii="Wingdings" w:hAnsi="Wingdings"/>
        </w:rPr>
        <w:t xml:space="preserve">q </w:t>
      </w:r>
      <w:r>
        <w:t xml:space="preserve">If </w:t>
      </w:r>
      <w:r w:rsidRPr="00863177">
        <w:t>need any help</w:t>
      </w:r>
      <w:r>
        <w:t xml:space="preserve"> to fill out our PIPE Qualification online form, we can book one of our staff members to help you.</w:t>
      </w:r>
    </w:p>
    <w:p w14:paraId="4103740E" w14:textId="77777777" w:rsidR="009430D0" w:rsidRDefault="009430D0" w:rsidP="009430D0">
      <w:r w:rsidRPr="00776D4C">
        <w:rPr>
          <w:rFonts w:ascii="Wingdings" w:hAnsi="Wingdings"/>
        </w:rPr>
        <w:t xml:space="preserve">q </w:t>
      </w:r>
      <w:r>
        <w:t>Schedule up a video conference online with one of our staff members</w:t>
      </w:r>
    </w:p>
    <w:p w14:paraId="3C88223D" w14:textId="77777777" w:rsidR="009430D0" w:rsidRDefault="009430D0" w:rsidP="009430D0">
      <w:r w:rsidRPr="00776D4C">
        <w:rPr>
          <w:rFonts w:ascii="Wingdings" w:hAnsi="Wingdings"/>
        </w:rPr>
        <w:t xml:space="preserve">q </w:t>
      </w:r>
      <w:r>
        <w:t>Book a legal consultation at “The Law Office of Nic Suriel” in Phoenix, AZ</w:t>
      </w:r>
    </w:p>
    <w:p w14:paraId="4D96603E" w14:textId="77777777" w:rsidR="009430D0" w:rsidRDefault="009430D0" w:rsidP="009430D0"/>
    <w:p w14:paraId="1CF6FB73" w14:textId="3D28DBEA" w:rsidR="009430D0" w:rsidRDefault="009430D0" w:rsidP="009430D0">
      <w:r>
        <w:t xml:space="preserve">#3) </w:t>
      </w:r>
      <w:r>
        <w:t xml:space="preserve">Before the payment pulldown options are enabled, they must check </w:t>
      </w:r>
      <w:r w:rsidRPr="00B44044">
        <w:object w:dxaOrig="1440" w:dyaOrig="1440" w14:anchorId="69ACF8FA">
          <v:shape id="_x0000_i1042" type="#_x0000_t75" style="width:18pt;height:15.6pt" o:ole="">
            <v:imagedata r:id="rId8" o:title=""/>
          </v:shape>
          <w:control r:id="rId15" w:name="DefaultOcxName211" w:shapeid="_x0000_i1042"/>
        </w:object>
      </w:r>
      <w:r>
        <w:t xml:space="preserve"> </w:t>
      </w:r>
      <w:r w:rsidRPr="00B44044">
        <w:object w:dxaOrig="1440" w:dyaOrig="1440" w14:anchorId="2BD887C2">
          <v:shape id="_x0000_i1041" type="#_x0000_t75" style="width:18pt;height:15.6pt" o:ole="">
            <v:imagedata r:id="rId8" o:title=""/>
          </v:shape>
          <w:control r:id="rId16" w:name="DefaultOcxName311" w:shapeid="_x0000_i1041"/>
        </w:object>
      </w:r>
      <w:r>
        <w:t>I accept. “</w:t>
      </w:r>
      <w:r w:rsidRPr="007C20EF">
        <w:t xml:space="preserve">By </w:t>
      </w:r>
      <w:r>
        <w:t>checking</w:t>
      </w:r>
      <w:r w:rsidRPr="007C20EF">
        <w:t xml:space="preserve"> 'Accept', you agree that we're only providing limited legal advice and to our privacy statement.</w:t>
      </w:r>
      <w:r>
        <w:t>”</w:t>
      </w:r>
    </w:p>
    <w:p w14:paraId="4A1924D9" w14:textId="77777777" w:rsidR="009430D0" w:rsidRDefault="009430D0" w:rsidP="009430D0">
      <w:r>
        <w:t>The statement is hyperlink to the screen with the terms in the attached document.</w:t>
      </w:r>
    </w:p>
    <w:p w14:paraId="1750F2A0" w14:textId="54B5A98B" w:rsidR="00EA65CC" w:rsidRPr="0025373D" w:rsidRDefault="00EA65CC" w:rsidP="0025373D"/>
    <w:sectPr w:rsidR="00EA65CC" w:rsidRPr="0025373D" w:rsidSect="00EB3E5C">
      <w:pgSz w:w="12240" w:h="15840" w:code="1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F71AC" w14:textId="77777777" w:rsidR="004B4392" w:rsidRDefault="004B4392" w:rsidP="00147252">
      <w:r>
        <w:separator/>
      </w:r>
    </w:p>
  </w:endnote>
  <w:endnote w:type="continuationSeparator" w:id="0">
    <w:p w14:paraId="74A16778" w14:textId="77777777" w:rsidR="004B4392" w:rsidRDefault="004B4392" w:rsidP="00147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F9305" w14:textId="77777777" w:rsidR="004B4392" w:rsidRDefault="004B4392" w:rsidP="00147252">
      <w:r>
        <w:separator/>
      </w:r>
    </w:p>
  </w:footnote>
  <w:footnote w:type="continuationSeparator" w:id="0">
    <w:p w14:paraId="19E8B718" w14:textId="77777777" w:rsidR="004B4392" w:rsidRDefault="004B4392" w:rsidP="00147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D0D"/>
    <w:multiLevelType w:val="multilevel"/>
    <w:tmpl w:val="48DEF876"/>
    <w:lvl w:ilvl="0">
      <w:start w:val="1"/>
      <w:numFmt w:val="bullet"/>
      <w:pStyle w:val="NumericalList"/>
      <w:lvlText w:val="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3B4DB5"/>
    <w:multiLevelType w:val="multilevel"/>
    <w:tmpl w:val="CDDA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23A23"/>
    <w:multiLevelType w:val="multilevel"/>
    <w:tmpl w:val="FE0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945DF"/>
    <w:multiLevelType w:val="multilevel"/>
    <w:tmpl w:val="76AE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739BD"/>
    <w:multiLevelType w:val="multilevel"/>
    <w:tmpl w:val="BCD6D07C"/>
    <w:lvl w:ilvl="0">
      <w:start w:val="1"/>
      <w:numFmt w:val="bullet"/>
      <w:pStyle w:val="BBullet"/>
      <w:lvlText w:val="❑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2474F78"/>
    <w:multiLevelType w:val="multilevel"/>
    <w:tmpl w:val="D5686D20"/>
    <w:lvl w:ilvl="0">
      <w:start w:val="1"/>
      <w:numFmt w:val="bullet"/>
      <w:pStyle w:val="BulletList"/>
      <w:lvlText w:val="❑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26025B2"/>
    <w:multiLevelType w:val="multilevel"/>
    <w:tmpl w:val="FE0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51ED2"/>
    <w:multiLevelType w:val="hybridMultilevel"/>
    <w:tmpl w:val="3E5A5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226D3"/>
    <w:multiLevelType w:val="multilevel"/>
    <w:tmpl w:val="FE0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A0657"/>
    <w:multiLevelType w:val="multilevel"/>
    <w:tmpl w:val="66CCF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8E35FD"/>
    <w:multiLevelType w:val="hybridMultilevel"/>
    <w:tmpl w:val="E9F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D2632"/>
    <w:multiLevelType w:val="multilevel"/>
    <w:tmpl w:val="FE0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E172B5"/>
    <w:multiLevelType w:val="multilevel"/>
    <w:tmpl w:val="BF40AA80"/>
    <w:lvl w:ilvl="0">
      <w:start w:val="1"/>
      <w:numFmt w:val="bullet"/>
      <w:pStyle w:val="Arrows"/>
      <w:lvlText w:val="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FEA2DF1"/>
    <w:multiLevelType w:val="multilevel"/>
    <w:tmpl w:val="65E6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62195"/>
    <w:multiLevelType w:val="multilevel"/>
    <w:tmpl w:val="23BEA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6D37DF"/>
    <w:multiLevelType w:val="multilevel"/>
    <w:tmpl w:val="64BC1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Paw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8076E"/>
    <w:multiLevelType w:val="multilevel"/>
    <w:tmpl w:val="7D78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85522"/>
    <w:multiLevelType w:val="hybridMultilevel"/>
    <w:tmpl w:val="719E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63ED5"/>
    <w:multiLevelType w:val="multilevel"/>
    <w:tmpl w:val="6BC2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F312FD"/>
    <w:multiLevelType w:val="multilevel"/>
    <w:tmpl w:val="660C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A4076A"/>
    <w:multiLevelType w:val="hybridMultilevel"/>
    <w:tmpl w:val="0E4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A4DA3"/>
    <w:multiLevelType w:val="multilevel"/>
    <w:tmpl w:val="FE0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D57922"/>
    <w:multiLevelType w:val="hybridMultilevel"/>
    <w:tmpl w:val="A6E2A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E80043"/>
    <w:multiLevelType w:val="multilevel"/>
    <w:tmpl w:val="FE0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3421AB"/>
    <w:multiLevelType w:val="multilevel"/>
    <w:tmpl w:val="AA200298"/>
    <w:lvl w:ilvl="0">
      <w:start w:val="1"/>
      <w:numFmt w:val="bullet"/>
      <w:pStyle w:val="BulletList0"/>
      <w:lvlText w:val="❑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3630FDB"/>
    <w:multiLevelType w:val="multilevel"/>
    <w:tmpl w:val="66CCF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8134FC"/>
    <w:multiLevelType w:val="hybridMultilevel"/>
    <w:tmpl w:val="A628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FE4864"/>
    <w:multiLevelType w:val="multilevel"/>
    <w:tmpl w:val="AEB847F8"/>
    <w:lvl w:ilvl="0">
      <w:start w:val="1"/>
      <w:numFmt w:val="bullet"/>
      <w:pStyle w:val="BulletHeading"/>
      <w:lvlText w:val="❑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B741823"/>
    <w:multiLevelType w:val="multilevel"/>
    <w:tmpl w:val="6D7E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513888"/>
    <w:multiLevelType w:val="hybridMultilevel"/>
    <w:tmpl w:val="DA4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24"/>
  </w:num>
  <w:num w:numId="4">
    <w:abstractNumId w:val="12"/>
  </w:num>
  <w:num w:numId="5">
    <w:abstractNumId w:val="0"/>
  </w:num>
  <w:num w:numId="6">
    <w:abstractNumId w:val="4"/>
  </w:num>
  <w:num w:numId="7">
    <w:abstractNumId w:val="15"/>
  </w:num>
  <w:num w:numId="8">
    <w:abstractNumId w:val="29"/>
  </w:num>
  <w:num w:numId="9">
    <w:abstractNumId w:val="19"/>
  </w:num>
  <w:num w:numId="10">
    <w:abstractNumId w:val="14"/>
  </w:num>
  <w:num w:numId="11">
    <w:abstractNumId w:val="6"/>
  </w:num>
  <w:num w:numId="12">
    <w:abstractNumId w:val="23"/>
  </w:num>
  <w:num w:numId="13">
    <w:abstractNumId w:val="2"/>
  </w:num>
  <w:num w:numId="14">
    <w:abstractNumId w:val="8"/>
  </w:num>
  <w:num w:numId="15">
    <w:abstractNumId w:val="21"/>
  </w:num>
  <w:num w:numId="16">
    <w:abstractNumId w:val="11"/>
  </w:num>
  <w:num w:numId="17">
    <w:abstractNumId w:val="16"/>
  </w:num>
  <w:num w:numId="18">
    <w:abstractNumId w:val="3"/>
  </w:num>
  <w:num w:numId="19">
    <w:abstractNumId w:val="18"/>
  </w:num>
  <w:num w:numId="20">
    <w:abstractNumId w:val="28"/>
  </w:num>
  <w:num w:numId="21">
    <w:abstractNumId w:val="13"/>
  </w:num>
  <w:num w:numId="22">
    <w:abstractNumId w:val="1"/>
  </w:num>
  <w:num w:numId="23">
    <w:abstractNumId w:val="9"/>
  </w:num>
  <w:num w:numId="24">
    <w:abstractNumId w:val="25"/>
  </w:num>
  <w:num w:numId="25">
    <w:abstractNumId w:val="22"/>
  </w:num>
  <w:num w:numId="26">
    <w:abstractNumId w:val="17"/>
  </w:num>
  <w:num w:numId="27">
    <w:abstractNumId w:val="10"/>
  </w:num>
  <w:num w:numId="28">
    <w:abstractNumId w:val="20"/>
  </w:num>
  <w:num w:numId="29">
    <w:abstractNumId w:val="26"/>
  </w:num>
  <w:num w:numId="3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2MjcwMjY2tTSxMDVQ0lEKTi0uzszPAykwrQUAvCmaCCwAAAA="/>
  </w:docVars>
  <w:rsids>
    <w:rsidRoot w:val="003D2495"/>
    <w:rsid w:val="00004A23"/>
    <w:rsid w:val="0001289F"/>
    <w:rsid w:val="00044366"/>
    <w:rsid w:val="0005083F"/>
    <w:rsid w:val="00053296"/>
    <w:rsid w:val="0005345B"/>
    <w:rsid w:val="000569FC"/>
    <w:rsid w:val="00082644"/>
    <w:rsid w:val="000863FF"/>
    <w:rsid w:val="000941D9"/>
    <w:rsid w:val="000A0436"/>
    <w:rsid w:val="000A2EF2"/>
    <w:rsid w:val="000A42DA"/>
    <w:rsid w:val="000A5F41"/>
    <w:rsid w:val="000C75AF"/>
    <w:rsid w:val="000D24DB"/>
    <w:rsid w:val="00101E8F"/>
    <w:rsid w:val="00114EDC"/>
    <w:rsid w:val="00122817"/>
    <w:rsid w:val="001334F3"/>
    <w:rsid w:val="00135DE7"/>
    <w:rsid w:val="00137D34"/>
    <w:rsid w:val="00140356"/>
    <w:rsid w:val="00147252"/>
    <w:rsid w:val="00160749"/>
    <w:rsid w:val="00165C5A"/>
    <w:rsid w:val="0017173C"/>
    <w:rsid w:val="00171FCF"/>
    <w:rsid w:val="00175940"/>
    <w:rsid w:val="001800CB"/>
    <w:rsid w:val="00186654"/>
    <w:rsid w:val="00194FA7"/>
    <w:rsid w:val="001A318F"/>
    <w:rsid w:val="001A48FC"/>
    <w:rsid w:val="001B2F39"/>
    <w:rsid w:val="001C5839"/>
    <w:rsid w:val="001C6302"/>
    <w:rsid w:val="001C6A34"/>
    <w:rsid w:val="001D1A3A"/>
    <w:rsid w:val="001F44DC"/>
    <w:rsid w:val="002211E4"/>
    <w:rsid w:val="00222A49"/>
    <w:rsid w:val="00223DDC"/>
    <w:rsid w:val="0023305E"/>
    <w:rsid w:val="0023751A"/>
    <w:rsid w:val="00240F25"/>
    <w:rsid w:val="002454F9"/>
    <w:rsid w:val="00245EC1"/>
    <w:rsid w:val="00251898"/>
    <w:rsid w:val="0025373D"/>
    <w:rsid w:val="00260AED"/>
    <w:rsid w:val="0026347E"/>
    <w:rsid w:val="00272EBC"/>
    <w:rsid w:val="00282CEF"/>
    <w:rsid w:val="00290CF9"/>
    <w:rsid w:val="002976C1"/>
    <w:rsid w:val="002B3FCF"/>
    <w:rsid w:val="002B4A6B"/>
    <w:rsid w:val="002B50BC"/>
    <w:rsid w:val="002B51D9"/>
    <w:rsid w:val="002C19FA"/>
    <w:rsid w:val="002D3422"/>
    <w:rsid w:val="002E3BF9"/>
    <w:rsid w:val="002E461C"/>
    <w:rsid w:val="002E738E"/>
    <w:rsid w:val="002F7F1C"/>
    <w:rsid w:val="0030092A"/>
    <w:rsid w:val="00304B2E"/>
    <w:rsid w:val="00323450"/>
    <w:rsid w:val="00331BE1"/>
    <w:rsid w:val="0033509B"/>
    <w:rsid w:val="003368EB"/>
    <w:rsid w:val="0033772B"/>
    <w:rsid w:val="00340BAB"/>
    <w:rsid w:val="003436C3"/>
    <w:rsid w:val="00353BE5"/>
    <w:rsid w:val="003541E4"/>
    <w:rsid w:val="00354D77"/>
    <w:rsid w:val="003561A4"/>
    <w:rsid w:val="00361E77"/>
    <w:rsid w:val="003640D6"/>
    <w:rsid w:val="00365771"/>
    <w:rsid w:val="00375E26"/>
    <w:rsid w:val="00376199"/>
    <w:rsid w:val="00385945"/>
    <w:rsid w:val="003A398A"/>
    <w:rsid w:val="003A4E3C"/>
    <w:rsid w:val="003B5DF8"/>
    <w:rsid w:val="003C537C"/>
    <w:rsid w:val="003C76C4"/>
    <w:rsid w:val="003D2495"/>
    <w:rsid w:val="003D4F5D"/>
    <w:rsid w:val="003E3DD7"/>
    <w:rsid w:val="003F0754"/>
    <w:rsid w:val="003F0FD1"/>
    <w:rsid w:val="00400B44"/>
    <w:rsid w:val="00403F26"/>
    <w:rsid w:val="00413DB7"/>
    <w:rsid w:val="004152D7"/>
    <w:rsid w:val="00426B4D"/>
    <w:rsid w:val="00431828"/>
    <w:rsid w:val="004321C2"/>
    <w:rsid w:val="00435475"/>
    <w:rsid w:val="00442C1E"/>
    <w:rsid w:val="004504FA"/>
    <w:rsid w:val="00457932"/>
    <w:rsid w:val="00481DCA"/>
    <w:rsid w:val="00483BBE"/>
    <w:rsid w:val="004869E6"/>
    <w:rsid w:val="004A55B0"/>
    <w:rsid w:val="004B1BBC"/>
    <w:rsid w:val="004B4392"/>
    <w:rsid w:val="004B53F6"/>
    <w:rsid w:val="004B5AEA"/>
    <w:rsid w:val="004C0C32"/>
    <w:rsid w:val="004C4F5F"/>
    <w:rsid w:val="004C5A7F"/>
    <w:rsid w:val="004D0C73"/>
    <w:rsid w:val="004D0D41"/>
    <w:rsid w:val="004E7F6D"/>
    <w:rsid w:val="004F28E3"/>
    <w:rsid w:val="00501168"/>
    <w:rsid w:val="005115C3"/>
    <w:rsid w:val="00514852"/>
    <w:rsid w:val="00522A2A"/>
    <w:rsid w:val="005247AD"/>
    <w:rsid w:val="00527B45"/>
    <w:rsid w:val="00530D4B"/>
    <w:rsid w:val="0053125E"/>
    <w:rsid w:val="005335AD"/>
    <w:rsid w:val="00536561"/>
    <w:rsid w:val="00567C36"/>
    <w:rsid w:val="00596DFC"/>
    <w:rsid w:val="005A5A7D"/>
    <w:rsid w:val="005A6C61"/>
    <w:rsid w:val="005B16EE"/>
    <w:rsid w:val="005B5C0C"/>
    <w:rsid w:val="005B62C4"/>
    <w:rsid w:val="005B711D"/>
    <w:rsid w:val="005B7FAF"/>
    <w:rsid w:val="005C295C"/>
    <w:rsid w:val="005C392C"/>
    <w:rsid w:val="005C5A01"/>
    <w:rsid w:val="005C758E"/>
    <w:rsid w:val="005E070B"/>
    <w:rsid w:val="005F1277"/>
    <w:rsid w:val="0060211D"/>
    <w:rsid w:val="0061124D"/>
    <w:rsid w:val="00613FF5"/>
    <w:rsid w:val="00645574"/>
    <w:rsid w:val="00647A42"/>
    <w:rsid w:val="00654204"/>
    <w:rsid w:val="00654DBF"/>
    <w:rsid w:val="0068052A"/>
    <w:rsid w:val="00682D0C"/>
    <w:rsid w:val="00685F04"/>
    <w:rsid w:val="006907E8"/>
    <w:rsid w:val="006B19EF"/>
    <w:rsid w:val="006D1A9F"/>
    <w:rsid w:val="006D7869"/>
    <w:rsid w:val="006E7D1B"/>
    <w:rsid w:val="007049A4"/>
    <w:rsid w:val="00721254"/>
    <w:rsid w:val="00735ABE"/>
    <w:rsid w:val="00741B2D"/>
    <w:rsid w:val="00746661"/>
    <w:rsid w:val="00747710"/>
    <w:rsid w:val="0076052C"/>
    <w:rsid w:val="00765BA3"/>
    <w:rsid w:val="00770BB1"/>
    <w:rsid w:val="0077143D"/>
    <w:rsid w:val="00775DA9"/>
    <w:rsid w:val="007907A5"/>
    <w:rsid w:val="00791052"/>
    <w:rsid w:val="00791594"/>
    <w:rsid w:val="007921DD"/>
    <w:rsid w:val="007A1A2A"/>
    <w:rsid w:val="007A67CC"/>
    <w:rsid w:val="007B55BB"/>
    <w:rsid w:val="007B6BDA"/>
    <w:rsid w:val="007B6D4F"/>
    <w:rsid w:val="007C30AB"/>
    <w:rsid w:val="007C3DB3"/>
    <w:rsid w:val="007C77CB"/>
    <w:rsid w:val="007D47D6"/>
    <w:rsid w:val="007E0E5F"/>
    <w:rsid w:val="007F15B2"/>
    <w:rsid w:val="007F7F0E"/>
    <w:rsid w:val="00815796"/>
    <w:rsid w:val="00816412"/>
    <w:rsid w:val="008211D3"/>
    <w:rsid w:val="008242D8"/>
    <w:rsid w:val="00824C55"/>
    <w:rsid w:val="008443AE"/>
    <w:rsid w:val="00852D07"/>
    <w:rsid w:val="0085392D"/>
    <w:rsid w:val="008716B7"/>
    <w:rsid w:val="0087402D"/>
    <w:rsid w:val="00882395"/>
    <w:rsid w:val="008901CD"/>
    <w:rsid w:val="008922C5"/>
    <w:rsid w:val="008B130F"/>
    <w:rsid w:val="008B30BA"/>
    <w:rsid w:val="008B4051"/>
    <w:rsid w:val="008C06BF"/>
    <w:rsid w:val="008C149E"/>
    <w:rsid w:val="008C2AD9"/>
    <w:rsid w:val="008D0BCE"/>
    <w:rsid w:val="008D72A9"/>
    <w:rsid w:val="008E1E9F"/>
    <w:rsid w:val="008F2FBF"/>
    <w:rsid w:val="00902EF2"/>
    <w:rsid w:val="00926F19"/>
    <w:rsid w:val="00941555"/>
    <w:rsid w:val="00941F90"/>
    <w:rsid w:val="009430D0"/>
    <w:rsid w:val="009511EB"/>
    <w:rsid w:val="00963C2E"/>
    <w:rsid w:val="00963C37"/>
    <w:rsid w:val="009836D2"/>
    <w:rsid w:val="009A46DF"/>
    <w:rsid w:val="009A4CE3"/>
    <w:rsid w:val="009B0DE3"/>
    <w:rsid w:val="009C0160"/>
    <w:rsid w:val="009C130B"/>
    <w:rsid w:val="009C6024"/>
    <w:rsid w:val="009D0C3D"/>
    <w:rsid w:val="009D52B0"/>
    <w:rsid w:val="009E05AA"/>
    <w:rsid w:val="009E2B4C"/>
    <w:rsid w:val="009E2F4A"/>
    <w:rsid w:val="009E397F"/>
    <w:rsid w:val="009E3AFA"/>
    <w:rsid w:val="009F690D"/>
    <w:rsid w:val="00A0063D"/>
    <w:rsid w:val="00A05C61"/>
    <w:rsid w:val="00A10B0E"/>
    <w:rsid w:val="00A42414"/>
    <w:rsid w:val="00A46411"/>
    <w:rsid w:val="00A53425"/>
    <w:rsid w:val="00A54E97"/>
    <w:rsid w:val="00A55DCD"/>
    <w:rsid w:val="00A610B0"/>
    <w:rsid w:val="00A61B09"/>
    <w:rsid w:val="00A75829"/>
    <w:rsid w:val="00A93EFF"/>
    <w:rsid w:val="00AA17D8"/>
    <w:rsid w:val="00AA367A"/>
    <w:rsid w:val="00AC249D"/>
    <w:rsid w:val="00AC7126"/>
    <w:rsid w:val="00AD1CF9"/>
    <w:rsid w:val="00AF1777"/>
    <w:rsid w:val="00B02DF2"/>
    <w:rsid w:val="00B17739"/>
    <w:rsid w:val="00B22FA4"/>
    <w:rsid w:val="00B25B23"/>
    <w:rsid w:val="00B25C67"/>
    <w:rsid w:val="00B30B88"/>
    <w:rsid w:val="00B3193A"/>
    <w:rsid w:val="00B33548"/>
    <w:rsid w:val="00B3600E"/>
    <w:rsid w:val="00B37310"/>
    <w:rsid w:val="00B41BEF"/>
    <w:rsid w:val="00B421AE"/>
    <w:rsid w:val="00B45E71"/>
    <w:rsid w:val="00B46607"/>
    <w:rsid w:val="00B54706"/>
    <w:rsid w:val="00B7101F"/>
    <w:rsid w:val="00B73B30"/>
    <w:rsid w:val="00B803F4"/>
    <w:rsid w:val="00B8137B"/>
    <w:rsid w:val="00B90190"/>
    <w:rsid w:val="00B9229F"/>
    <w:rsid w:val="00BA0870"/>
    <w:rsid w:val="00BA6A94"/>
    <w:rsid w:val="00BB6325"/>
    <w:rsid w:val="00BD24AE"/>
    <w:rsid w:val="00BE3D89"/>
    <w:rsid w:val="00BE54CB"/>
    <w:rsid w:val="00BE63B9"/>
    <w:rsid w:val="00BF2BD8"/>
    <w:rsid w:val="00BF2C05"/>
    <w:rsid w:val="00BF38C5"/>
    <w:rsid w:val="00BF5E15"/>
    <w:rsid w:val="00C06C59"/>
    <w:rsid w:val="00C26879"/>
    <w:rsid w:val="00C27341"/>
    <w:rsid w:val="00C3451F"/>
    <w:rsid w:val="00C452D4"/>
    <w:rsid w:val="00C464EA"/>
    <w:rsid w:val="00C51D9C"/>
    <w:rsid w:val="00C60711"/>
    <w:rsid w:val="00C76464"/>
    <w:rsid w:val="00CC1C29"/>
    <w:rsid w:val="00CC4644"/>
    <w:rsid w:val="00CC5251"/>
    <w:rsid w:val="00CD060C"/>
    <w:rsid w:val="00CD1249"/>
    <w:rsid w:val="00CD48A5"/>
    <w:rsid w:val="00CD517D"/>
    <w:rsid w:val="00CD74FF"/>
    <w:rsid w:val="00CD7677"/>
    <w:rsid w:val="00CE1B5A"/>
    <w:rsid w:val="00CE3CD5"/>
    <w:rsid w:val="00CF050B"/>
    <w:rsid w:val="00CF2BA6"/>
    <w:rsid w:val="00D237DE"/>
    <w:rsid w:val="00D246EA"/>
    <w:rsid w:val="00D24965"/>
    <w:rsid w:val="00D26258"/>
    <w:rsid w:val="00D30516"/>
    <w:rsid w:val="00D33FC5"/>
    <w:rsid w:val="00D439C5"/>
    <w:rsid w:val="00D543EA"/>
    <w:rsid w:val="00D71017"/>
    <w:rsid w:val="00D838F0"/>
    <w:rsid w:val="00D90361"/>
    <w:rsid w:val="00D9248E"/>
    <w:rsid w:val="00DB260C"/>
    <w:rsid w:val="00E0081D"/>
    <w:rsid w:val="00E03548"/>
    <w:rsid w:val="00E25DF7"/>
    <w:rsid w:val="00E264B7"/>
    <w:rsid w:val="00E34F91"/>
    <w:rsid w:val="00E45C1F"/>
    <w:rsid w:val="00E5794F"/>
    <w:rsid w:val="00E8410D"/>
    <w:rsid w:val="00E86540"/>
    <w:rsid w:val="00E91788"/>
    <w:rsid w:val="00E927C4"/>
    <w:rsid w:val="00E962B2"/>
    <w:rsid w:val="00EA65CC"/>
    <w:rsid w:val="00EB3E5C"/>
    <w:rsid w:val="00EB5B27"/>
    <w:rsid w:val="00EB6245"/>
    <w:rsid w:val="00EB7ECC"/>
    <w:rsid w:val="00EC19CD"/>
    <w:rsid w:val="00EC3AEA"/>
    <w:rsid w:val="00ED250A"/>
    <w:rsid w:val="00ED7014"/>
    <w:rsid w:val="00ED75E9"/>
    <w:rsid w:val="00EF0797"/>
    <w:rsid w:val="00EF1AF2"/>
    <w:rsid w:val="00EF2911"/>
    <w:rsid w:val="00EF3A8E"/>
    <w:rsid w:val="00EF59FD"/>
    <w:rsid w:val="00EF6CEA"/>
    <w:rsid w:val="00F12B14"/>
    <w:rsid w:val="00F15941"/>
    <w:rsid w:val="00F2275F"/>
    <w:rsid w:val="00F25CCB"/>
    <w:rsid w:val="00F31F96"/>
    <w:rsid w:val="00F33DF2"/>
    <w:rsid w:val="00F413F0"/>
    <w:rsid w:val="00F41E36"/>
    <w:rsid w:val="00F527C3"/>
    <w:rsid w:val="00F60F1D"/>
    <w:rsid w:val="00F62F3A"/>
    <w:rsid w:val="00F6325C"/>
    <w:rsid w:val="00F64531"/>
    <w:rsid w:val="00F6764F"/>
    <w:rsid w:val="00F83AE2"/>
    <w:rsid w:val="00F92FD6"/>
    <w:rsid w:val="00F95815"/>
    <w:rsid w:val="00FA60BB"/>
    <w:rsid w:val="00FB3CBC"/>
    <w:rsid w:val="00FB65E5"/>
    <w:rsid w:val="00FC0BA5"/>
    <w:rsid w:val="00FC10A3"/>
    <w:rsid w:val="00FC5249"/>
    <w:rsid w:val="00FC5CCB"/>
    <w:rsid w:val="00FE50E9"/>
    <w:rsid w:val="00FF0588"/>
    <w:rsid w:val="00FF48D1"/>
    <w:rsid w:val="00F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A6577"/>
  <w15:docId w15:val="{1F462A9C-AC9B-42B2-A159-D4FF8D9D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9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7B6"/>
    <w:pPr>
      <w:keepNext/>
      <w:keepLines/>
      <w:spacing w:after="200"/>
      <w:outlineLvl w:val="0"/>
    </w:pPr>
    <w:rPr>
      <w:b/>
      <w:noProof/>
      <w:color w:val="C00000"/>
      <w:sz w:val="36"/>
      <w:shd w:val="clear" w:color="auto" w:fill="FFFFFF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E5794F"/>
    <w:pPr>
      <w:keepNext/>
      <w:keepLines/>
      <w:spacing w:before="200" w:after="200"/>
      <w:ind w:hanging="7"/>
      <w:outlineLvl w:val="1"/>
    </w:pPr>
    <w:rPr>
      <w:b/>
      <w:color w:val="00B0F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94F"/>
    <w:pPr>
      <w:keepNext/>
      <w:keepLines/>
      <w:spacing w:before="280" w:after="80"/>
      <w:outlineLvl w:val="2"/>
    </w:pPr>
    <w:rPr>
      <w:b/>
      <w:color w:val="FF66F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1017"/>
    <w:pPr>
      <w:keepNext/>
      <w:outlineLvl w:val="3"/>
    </w:pPr>
    <w:rPr>
      <w:b/>
      <w:bCs/>
      <w:noProof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29F"/>
    <w:pPr>
      <w:keepNext/>
      <w:keepLines/>
      <w:shd w:val="clear" w:color="auto" w:fill="FFFFFF"/>
      <w:spacing w:before="200" w:after="200"/>
      <w:ind w:left="1296" w:hanging="1296"/>
      <w:outlineLvl w:val="6"/>
    </w:pPr>
    <w:rPr>
      <w:rFonts w:ascii="Calibri Light" w:hAnsi="Calibri Light"/>
      <w:i/>
      <w:iCs/>
      <w:noProof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29F"/>
    <w:pPr>
      <w:keepNext/>
      <w:keepLines/>
      <w:shd w:val="clear" w:color="auto" w:fill="FFFFFF"/>
      <w:spacing w:before="200" w:after="200"/>
      <w:ind w:left="1440" w:hanging="1440"/>
      <w:outlineLvl w:val="7"/>
    </w:pPr>
    <w:rPr>
      <w:rFonts w:ascii="Calibri Light" w:hAnsi="Calibri Light"/>
      <w:noProof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29F"/>
    <w:pPr>
      <w:keepNext/>
      <w:keepLines/>
      <w:shd w:val="clear" w:color="auto" w:fill="FFFFFF"/>
      <w:spacing w:before="200" w:after="200"/>
      <w:ind w:left="1584" w:hanging="1584"/>
      <w:outlineLvl w:val="8"/>
    </w:pPr>
    <w:rPr>
      <w:rFonts w:ascii="Calibri Light" w:hAnsi="Calibri Light"/>
      <w:i/>
      <w:iCs/>
      <w:noProof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DCA"/>
    <w:pPr>
      <w:keepNext/>
    </w:pPr>
    <w:rPr>
      <w:b/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37B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37B6"/>
    <w:rPr>
      <w:sz w:val="20"/>
      <w:szCs w:val="20"/>
    </w:rPr>
  </w:style>
  <w:style w:type="table" w:styleId="TableGrid">
    <w:name w:val="Table Grid"/>
    <w:basedOn w:val="TableNormal"/>
    <w:uiPriority w:val="59"/>
    <w:rsid w:val="004B3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4B37B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B37B6"/>
    <w:rPr>
      <w:rFonts w:ascii="Times New Roman" w:hAnsi="Times New Roman" w:cs="Times New Roman"/>
      <w:b/>
      <w:noProof/>
      <w:color w:val="C00000"/>
      <w:sz w:val="36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B37B6"/>
    <w:pPr>
      <w:ind w:left="720"/>
      <w:contextualSpacing/>
    </w:pPr>
  </w:style>
  <w:style w:type="paragraph" w:styleId="NoSpacing">
    <w:name w:val="No Spacing"/>
    <w:aliases w:val="Point,Bullets"/>
    <w:basedOn w:val="Normal"/>
    <w:uiPriority w:val="1"/>
    <w:qFormat/>
    <w:rsid w:val="00E5794F"/>
    <w:pPr>
      <w:pBdr>
        <w:top w:val="nil"/>
        <w:left w:val="nil"/>
        <w:bottom w:val="nil"/>
        <w:right w:val="nil"/>
        <w:between w:val="nil"/>
      </w:pBdr>
      <w:jc w:val="center"/>
    </w:pPr>
    <w:rPr>
      <w:b/>
      <w:i/>
      <w:color w:val="FF0000"/>
    </w:rPr>
  </w:style>
  <w:style w:type="character" w:styleId="Emphasis">
    <w:name w:val="Emphasis"/>
    <w:uiPriority w:val="20"/>
    <w:qFormat/>
    <w:rsid w:val="003F3CCB"/>
    <w:rPr>
      <w:rFonts w:ascii="Times New Roman" w:hAnsi="Times New Roman" w:cs="Times New Roman"/>
      <w:b/>
      <w:bCs/>
      <w:i/>
      <w:iCs/>
      <w:noProof/>
      <w:color w:val="FF0000"/>
      <w:sz w:val="24"/>
      <w:szCs w:val="24"/>
      <w:shd w:val="clear" w:color="auto" w:fill="FFFFFF"/>
    </w:rPr>
  </w:style>
  <w:style w:type="character" w:styleId="SubtleEmphasis">
    <w:name w:val="Subtle Emphasis"/>
    <w:aliases w:val="ImageCenter"/>
    <w:uiPriority w:val="19"/>
    <w:qFormat/>
    <w:rsid w:val="00D107E8"/>
    <w:rPr>
      <w:rFonts w:ascii="Times New Roman" w:hAnsi="Times New Roman" w:cs="Times New Roman"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1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2F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BulletList">
    <w:name w:val="BulletList"/>
    <w:basedOn w:val="Normal"/>
    <w:link w:val="BulletListChar"/>
    <w:uiPriority w:val="99"/>
    <w:rsid w:val="00E5794F"/>
    <w:pPr>
      <w:keepNext/>
      <w:keepLines/>
      <w:numPr>
        <w:numId w:val="1"/>
      </w:numPr>
      <w:ind w:left="1440"/>
      <w:outlineLvl w:val="0"/>
    </w:pPr>
    <w:rPr>
      <w:noProof/>
      <w:color w:val="000000"/>
      <w:shd w:val="clear" w:color="auto" w:fill="FFFFFF"/>
    </w:rPr>
  </w:style>
  <w:style w:type="paragraph" w:customStyle="1" w:styleId="BulletHeading">
    <w:name w:val="Bullet Heading"/>
    <w:basedOn w:val="Normal"/>
    <w:link w:val="BulletHeadingChar"/>
    <w:uiPriority w:val="99"/>
    <w:rsid w:val="00E5794F"/>
    <w:pPr>
      <w:keepNext/>
      <w:numPr>
        <w:numId w:val="2"/>
      </w:numPr>
      <w:spacing w:before="100" w:after="200"/>
      <w:ind w:left="360"/>
    </w:pPr>
    <w:rPr>
      <w:b/>
      <w:noProof/>
      <w:color w:val="222222"/>
      <w:shd w:val="clear" w:color="auto" w:fill="FFFFFF"/>
      <w:lang w:val="en"/>
    </w:rPr>
  </w:style>
  <w:style w:type="paragraph" w:customStyle="1" w:styleId="BulletList0">
    <w:name w:val="Bullet List"/>
    <w:basedOn w:val="ListParagraph"/>
    <w:link w:val="BulletListChar0"/>
    <w:uiPriority w:val="99"/>
    <w:rsid w:val="00E5794F"/>
    <w:pPr>
      <w:numPr>
        <w:numId w:val="3"/>
      </w:numPr>
      <w:shd w:val="clear" w:color="auto" w:fill="FFFFFF"/>
    </w:pPr>
    <w:rPr>
      <w:noProof/>
    </w:rPr>
  </w:style>
  <w:style w:type="paragraph" w:customStyle="1" w:styleId="Arrows">
    <w:name w:val="Arrows"/>
    <w:basedOn w:val="Normal"/>
    <w:link w:val="ArrowsChar"/>
    <w:uiPriority w:val="99"/>
    <w:rsid w:val="00E5794F"/>
    <w:pPr>
      <w:keepNext/>
      <w:numPr>
        <w:numId w:val="4"/>
      </w:numPr>
      <w:shd w:val="clear" w:color="auto" w:fill="FFFFFF"/>
      <w:spacing w:after="200"/>
      <w:ind w:left="720"/>
      <w:contextualSpacing/>
    </w:pPr>
    <w:rPr>
      <w:noProof/>
    </w:rPr>
  </w:style>
  <w:style w:type="paragraph" w:customStyle="1" w:styleId="Paw">
    <w:name w:val="Paw"/>
    <w:basedOn w:val="Normal"/>
    <w:link w:val="PawChar"/>
    <w:uiPriority w:val="99"/>
    <w:rsid w:val="00E5794F"/>
    <w:pPr>
      <w:numPr>
        <w:ilvl w:val="1"/>
        <w:numId w:val="7"/>
      </w:numPr>
      <w:shd w:val="clear" w:color="auto" w:fill="FFFFFF"/>
    </w:pPr>
    <w:rPr>
      <w:noProof/>
      <w:u w:val="single"/>
    </w:rPr>
  </w:style>
  <w:style w:type="paragraph" w:customStyle="1" w:styleId="NumericalList">
    <w:name w:val="Numerical List"/>
    <w:basedOn w:val="Normal"/>
    <w:link w:val="NumericalListChar"/>
    <w:uiPriority w:val="99"/>
    <w:rsid w:val="00B9229F"/>
    <w:pPr>
      <w:numPr>
        <w:numId w:val="5"/>
      </w:numPr>
      <w:shd w:val="clear" w:color="auto" w:fill="FFFFFF"/>
      <w:spacing w:after="200"/>
      <w:contextualSpacing/>
    </w:pPr>
    <w:rPr>
      <w:noProof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29F"/>
    <w:rPr>
      <w:rFonts w:ascii="Calibri Light" w:eastAsia="Times New Roman" w:hAnsi="Calibri Light" w:cs="Times New Roman"/>
      <w:i/>
      <w:iCs/>
      <w:noProof/>
      <w:color w:val="404040" w:themeColor="text1" w:themeTint="BF"/>
      <w:sz w:val="24"/>
      <w:szCs w:val="24"/>
      <w:shd w:val="clear" w:color="auto" w:fill="FFFFF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29F"/>
    <w:rPr>
      <w:rFonts w:ascii="Calibri Light" w:eastAsia="Times New Roman" w:hAnsi="Calibri Light" w:cs="Times New Roman"/>
      <w:noProof/>
      <w:color w:val="404040" w:themeColor="text1" w:themeTint="BF"/>
      <w:sz w:val="24"/>
      <w:szCs w:val="24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29F"/>
    <w:rPr>
      <w:rFonts w:ascii="Calibri Light" w:eastAsia="Times New Roman" w:hAnsi="Calibri Light" w:cs="Times New Roman"/>
      <w:i/>
      <w:iCs/>
      <w:noProof/>
      <w:color w:val="404040" w:themeColor="text1" w:themeTint="BF"/>
      <w:sz w:val="24"/>
      <w:szCs w:val="24"/>
      <w:shd w:val="clear" w:color="auto" w:fill="FFFFFF"/>
    </w:rPr>
  </w:style>
  <w:style w:type="numbering" w:customStyle="1" w:styleId="NoList1">
    <w:name w:val="No List1"/>
    <w:next w:val="NoList"/>
    <w:uiPriority w:val="99"/>
    <w:semiHidden/>
    <w:unhideWhenUsed/>
    <w:rsid w:val="00B9229F"/>
  </w:style>
  <w:style w:type="character" w:customStyle="1" w:styleId="Heading2Char">
    <w:name w:val="Heading 2 Char"/>
    <w:basedOn w:val="DefaultParagraphFont"/>
    <w:uiPriority w:val="9"/>
    <w:semiHidden/>
    <w:rsid w:val="00B9229F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229F"/>
    <w:rPr>
      <w:rFonts w:ascii="Times New Roman" w:hAnsi="Times New Roman" w:cs="Times New Roman"/>
      <w:b/>
      <w:color w:val="FF66F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71017"/>
    <w:rPr>
      <w:rFonts w:ascii="Times New Roman" w:eastAsia="Times New Roman" w:hAnsi="Times New Roman" w:cs="Times New Roman"/>
      <w:b/>
      <w:bCs/>
      <w:noProof/>
      <w:color w:val="70AD47" w:themeColor="accent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2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29F"/>
    <w:rPr>
      <w:b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9229F"/>
    <w:rPr>
      <w:color w:val="954F72" w:themeColor="followedHyperlink"/>
      <w:u w:val="single"/>
    </w:rPr>
  </w:style>
  <w:style w:type="character" w:styleId="Strong">
    <w:name w:val="Strong"/>
    <w:aliases w:val="Table Subheaders"/>
    <w:uiPriority w:val="22"/>
    <w:qFormat/>
    <w:rsid w:val="00B9229F"/>
    <w:rPr>
      <w:rFonts w:ascii="Times New Roman" w:hAnsi="Times New Roman" w:cs="Times New Roman" w:hint="default"/>
      <w:b w:val="0"/>
      <w:bCs w:val="0"/>
      <w:caps w:val="0"/>
      <w:smallCaps w:val="0"/>
      <w:strike w:val="0"/>
      <w:dstrike w:val="0"/>
      <w:vanish w:val="0"/>
      <w:webHidden w:val="0"/>
      <w:sz w:val="24"/>
      <w:u w:val="none"/>
      <w:effect w:val="none"/>
      <w:vertAlign w:val="baseline"/>
      <w:specVanish w:val="0"/>
    </w:rPr>
  </w:style>
  <w:style w:type="paragraph" w:customStyle="1" w:styleId="msonormal0">
    <w:name w:val="msonormal"/>
    <w:basedOn w:val="Normal"/>
    <w:uiPriority w:val="99"/>
    <w:rsid w:val="00B9229F"/>
    <w:pPr>
      <w:shd w:val="clear" w:color="auto" w:fill="FFFFFF"/>
      <w:spacing w:before="100" w:beforeAutospacing="1" w:after="100" w:afterAutospacing="1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B9229F"/>
    <w:pPr>
      <w:shd w:val="clear" w:color="auto" w:fill="FFFFFF"/>
      <w:spacing w:before="100" w:beforeAutospacing="1" w:after="100" w:afterAutospacing="1"/>
    </w:pPr>
    <w:rPr>
      <w:noProof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9229F"/>
    <w:pPr>
      <w:shd w:val="clear" w:color="auto" w:fill="FFFFFF"/>
      <w:tabs>
        <w:tab w:val="right" w:pos="10800"/>
      </w:tabs>
    </w:pPr>
    <w:rPr>
      <w:b/>
      <w:noProof/>
      <w:color w:val="4472C4" w:themeColor="accent1"/>
      <w:sz w:val="40"/>
      <w:szCs w:val="4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9229F"/>
    <w:pPr>
      <w:shd w:val="clear" w:color="auto" w:fill="FFFFFF"/>
      <w:tabs>
        <w:tab w:val="right" w:leader="dot" w:pos="10790"/>
      </w:tabs>
      <w:spacing w:line="216" w:lineRule="auto"/>
    </w:pPr>
    <w:rPr>
      <w:b/>
      <w:bCs/>
      <w:noProof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229F"/>
    <w:pPr>
      <w:shd w:val="clear" w:color="auto" w:fill="FFFFFF"/>
      <w:tabs>
        <w:tab w:val="right" w:leader="dot" w:pos="10790"/>
      </w:tabs>
      <w:ind w:left="475"/>
    </w:pPr>
    <w:rPr>
      <w:noProof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229F"/>
    <w:pPr>
      <w:shd w:val="clear" w:color="auto" w:fill="FFFFFF"/>
      <w:spacing w:after="200"/>
      <w:ind w:left="600"/>
    </w:pPr>
    <w:rPr>
      <w:noProof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229F"/>
    <w:pPr>
      <w:shd w:val="clear" w:color="auto" w:fill="FFFFFF"/>
      <w:spacing w:after="200" w:line="276" w:lineRule="auto"/>
      <w:ind w:left="880"/>
    </w:pPr>
    <w:rPr>
      <w:noProof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229F"/>
    <w:pPr>
      <w:shd w:val="clear" w:color="auto" w:fill="FFFFFF"/>
      <w:spacing w:after="200" w:line="276" w:lineRule="auto"/>
      <w:ind w:left="1100"/>
    </w:pPr>
    <w:rPr>
      <w:noProof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229F"/>
    <w:pPr>
      <w:shd w:val="clear" w:color="auto" w:fill="FFFFFF"/>
      <w:spacing w:after="200" w:line="276" w:lineRule="auto"/>
      <w:ind w:left="1320"/>
    </w:pPr>
    <w:rPr>
      <w:noProof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229F"/>
    <w:pPr>
      <w:shd w:val="clear" w:color="auto" w:fill="FFFFFF"/>
      <w:spacing w:after="200" w:line="276" w:lineRule="auto"/>
      <w:ind w:left="1540"/>
    </w:pPr>
    <w:rPr>
      <w:noProof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229F"/>
    <w:pPr>
      <w:shd w:val="clear" w:color="auto" w:fill="FFFFFF"/>
      <w:spacing w:after="200" w:line="276" w:lineRule="auto"/>
      <w:ind w:left="1760"/>
    </w:pPr>
    <w:rPr>
      <w:noProof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29F"/>
    <w:pPr>
      <w:shd w:val="clear" w:color="auto" w:fill="FFFFFF"/>
      <w:spacing w:after="200"/>
    </w:pPr>
    <w:rPr>
      <w:noProof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29F"/>
    <w:rPr>
      <w:rFonts w:ascii="Times New Roman" w:eastAsia="Times New Roman" w:hAnsi="Times New Roman" w:cs="Times New Roman"/>
      <w:noProof/>
      <w:sz w:val="24"/>
      <w:szCs w:val="24"/>
      <w:shd w:val="clear" w:color="auto" w:fill="FFFFFF"/>
    </w:rPr>
  </w:style>
  <w:style w:type="paragraph" w:styleId="Header">
    <w:name w:val="header"/>
    <w:basedOn w:val="Normal"/>
    <w:link w:val="HeaderChar"/>
    <w:uiPriority w:val="99"/>
    <w:semiHidden/>
    <w:unhideWhenUsed/>
    <w:rsid w:val="00B9229F"/>
    <w:pPr>
      <w:shd w:val="clear" w:color="auto" w:fill="FFFFFF"/>
      <w:tabs>
        <w:tab w:val="center" w:pos="4680"/>
        <w:tab w:val="right" w:pos="9360"/>
      </w:tabs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9229F"/>
    <w:rPr>
      <w:rFonts w:ascii="Times New Roman" w:eastAsia="Times New Roman" w:hAnsi="Times New Roman" w:cs="Times New Roman"/>
      <w:noProof/>
      <w:sz w:val="24"/>
      <w:szCs w:val="24"/>
      <w:shd w:val="clear" w:color="auto" w:fill="FFFFFF"/>
    </w:rPr>
  </w:style>
  <w:style w:type="paragraph" w:styleId="Footer">
    <w:name w:val="footer"/>
    <w:basedOn w:val="Normal"/>
    <w:link w:val="FooterChar"/>
    <w:uiPriority w:val="99"/>
    <w:semiHidden/>
    <w:unhideWhenUsed/>
    <w:rsid w:val="00B9229F"/>
    <w:pPr>
      <w:shd w:val="clear" w:color="auto" w:fill="FFFFFF"/>
      <w:tabs>
        <w:tab w:val="center" w:pos="4680"/>
        <w:tab w:val="right" w:pos="9360"/>
      </w:tabs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9229F"/>
    <w:rPr>
      <w:rFonts w:ascii="Times New Roman" w:eastAsia="Times New Roman" w:hAnsi="Times New Roman" w:cs="Times New Roman"/>
      <w:noProof/>
      <w:sz w:val="24"/>
      <w:szCs w:val="24"/>
      <w:shd w:val="clear" w:color="auto" w:fill="FFFFFF"/>
    </w:rPr>
  </w:style>
  <w:style w:type="character" w:customStyle="1" w:styleId="CaptionChar">
    <w:name w:val="Caption Char"/>
    <w:basedOn w:val="DefaultParagraphFont"/>
    <w:link w:val="Caption"/>
    <w:uiPriority w:val="35"/>
    <w:semiHidden/>
    <w:locked/>
    <w:rsid w:val="00B9229F"/>
    <w:rPr>
      <w:b/>
      <w:bCs/>
      <w:noProof/>
      <w:u w:val="single"/>
      <w:shd w:val="clear" w:color="auto" w:fill="FFFFFF"/>
    </w:rPr>
  </w:style>
  <w:style w:type="paragraph" w:styleId="Caption">
    <w:name w:val="caption"/>
    <w:basedOn w:val="Normal"/>
    <w:next w:val="Normal"/>
    <w:link w:val="CaptionChar"/>
    <w:autoRedefine/>
    <w:uiPriority w:val="35"/>
    <w:semiHidden/>
    <w:unhideWhenUsed/>
    <w:qFormat/>
    <w:rsid w:val="00B9229F"/>
    <w:pPr>
      <w:keepNext/>
      <w:shd w:val="clear" w:color="auto" w:fill="FFFFFF"/>
      <w:spacing w:after="120"/>
    </w:pPr>
    <w:rPr>
      <w:b/>
      <w:bCs/>
      <w:noProof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229F"/>
    <w:pPr>
      <w:shd w:val="clear" w:color="auto" w:fill="FFFFFF"/>
    </w:pPr>
    <w:rPr>
      <w:noProof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229F"/>
    <w:rPr>
      <w:rFonts w:ascii="Times New Roman" w:eastAsia="Times New Roman" w:hAnsi="Times New Roman" w:cs="Times New Roman"/>
      <w:noProof/>
      <w:sz w:val="24"/>
      <w:szCs w:val="24"/>
      <w:shd w:val="clear" w:color="auto" w:fill="FFFFFF"/>
    </w:rPr>
  </w:style>
  <w:style w:type="character" w:customStyle="1" w:styleId="TitleChar">
    <w:name w:val="Title Char"/>
    <w:basedOn w:val="DefaultParagraphFont"/>
    <w:link w:val="Title"/>
    <w:uiPriority w:val="10"/>
    <w:rsid w:val="00481DCA"/>
    <w:rPr>
      <w:rFonts w:ascii="Times New Roman" w:eastAsia="Times New Roman" w:hAnsi="Times New Roman" w:cs="Times New Roman"/>
      <w:b/>
      <w:noProof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9229F"/>
    <w:pPr>
      <w:shd w:val="clear" w:color="auto" w:fill="FFFFFF"/>
      <w:spacing w:after="120"/>
    </w:pPr>
    <w:rPr>
      <w:bCs/>
      <w:noProof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9229F"/>
    <w:rPr>
      <w:rFonts w:ascii="Times New Roman" w:eastAsia="Times New Roman" w:hAnsi="Times New Roman" w:cs="Times New Roman"/>
      <w:bCs/>
      <w:noProof/>
      <w:sz w:val="24"/>
      <w:szCs w:val="24"/>
      <w:shd w:val="clear" w:color="auto" w:fill="FFFFFF"/>
    </w:rPr>
  </w:style>
  <w:style w:type="character" w:customStyle="1" w:styleId="SubtitleChar">
    <w:name w:val="Subtitle Char"/>
    <w:basedOn w:val="DefaultParagraphFont"/>
    <w:link w:val="Subtitle"/>
    <w:uiPriority w:val="11"/>
    <w:rsid w:val="00B9229F"/>
    <w:rPr>
      <w:rFonts w:ascii="Georgia" w:eastAsia="Georgia" w:hAnsi="Georgia" w:cs="Georgia"/>
      <w:i/>
      <w:color w:val="666666"/>
      <w:sz w:val="48"/>
      <w:szCs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9229F"/>
    <w:pPr>
      <w:shd w:val="clear" w:color="auto" w:fill="FFFFFF"/>
      <w:ind w:left="360"/>
    </w:pPr>
    <w:rPr>
      <w:noProof/>
      <w:color w:val="000000" w:themeColor="text1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229F"/>
    <w:rPr>
      <w:rFonts w:ascii="Times New Roman" w:eastAsia="Times New Roman" w:hAnsi="Times New Roman" w:cs="Times New Roman"/>
      <w:noProof/>
      <w:color w:val="000000" w:themeColor="text1"/>
      <w:sz w:val="24"/>
      <w:szCs w:val="24"/>
      <w:shd w:val="clear" w:color="auto" w:fill="FFFFF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9229F"/>
    <w:pPr>
      <w:shd w:val="clear" w:color="auto" w:fill="FFFFFF"/>
      <w:ind w:left="360"/>
    </w:pPr>
    <w:rPr>
      <w:rFonts w:ascii="Consolas" w:hAnsi="Consolas" w:cs="Consolas"/>
      <w:noProof/>
      <w:color w:val="000000" w:themeColor="text1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9229F"/>
    <w:rPr>
      <w:rFonts w:ascii="Consolas" w:eastAsia="Times New Roman" w:hAnsi="Consolas" w:cs="Consolas"/>
      <w:noProof/>
      <w:color w:val="000000" w:themeColor="text1"/>
      <w:sz w:val="21"/>
      <w:szCs w:val="21"/>
      <w:shd w:val="clear" w:color="auto" w:fill="FFFFFF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2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29F"/>
    <w:rPr>
      <w:rFonts w:ascii="Times New Roman" w:eastAsia="Times New Roman" w:hAnsi="Times New Roman" w:cs="Times New Roman"/>
      <w:b/>
      <w:bCs/>
      <w:noProof/>
      <w:sz w:val="24"/>
      <w:szCs w:val="24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29F"/>
    <w:pPr>
      <w:shd w:val="clear" w:color="auto" w:fill="FFFFFF"/>
    </w:pPr>
    <w:rPr>
      <w:rFonts w:ascii="Segoe UI" w:hAnsi="Segoe UI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29F"/>
    <w:rPr>
      <w:rFonts w:ascii="Segoe UI" w:eastAsia="Times New Roman" w:hAnsi="Segoe UI" w:cs="Segoe UI"/>
      <w:noProof/>
      <w:sz w:val="18"/>
      <w:szCs w:val="18"/>
      <w:shd w:val="clear" w:color="auto" w:fill="FFFFFF"/>
    </w:rPr>
  </w:style>
  <w:style w:type="paragraph" w:styleId="Revision">
    <w:name w:val="Revision"/>
    <w:uiPriority w:val="99"/>
    <w:semiHidden/>
    <w:rsid w:val="00B9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9229F"/>
  </w:style>
  <w:style w:type="paragraph" w:styleId="Quote">
    <w:name w:val="Quote"/>
    <w:basedOn w:val="Normal"/>
    <w:next w:val="Normal"/>
    <w:link w:val="QuoteChar"/>
    <w:uiPriority w:val="29"/>
    <w:qFormat/>
    <w:rsid w:val="00B9229F"/>
    <w:pPr>
      <w:shd w:val="clear" w:color="auto" w:fill="FFFFFF"/>
      <w:spacing w:before="200" w:after="120"/>
      <w:ind w:left="864" w:right="864"/>
      <w:jc w:val="center"/>
    </w:pPr>
    <w:rPr>
      <w:i/>
      <w:iCs/>
      <w:noProof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29F"/>
    <w:rPr>
      <w:rFonts w:ascii="Times New Roman" w:eastAsia="Times New Roman" w:hAnsi="Times New Roman" w:cs="Times New Roman"/>
      <w:i/>
      <w:iCs/>
      <w:noProof/>
      <w:color w:val="404040" w:themeColor="text1" w:themeTint="BF"/>
      <w:sz w:val="24"/>
      <w:szCs w:val="24"/>
      <w:shd w:val="clear" w:color="auto" w:fill="FFFFF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29F"/>
    <w:pPr>
      <w:pBdr>
        <w:top w:val="single" w:sz="4" w:space="10" w:color="4472C4" w:themeColor="accent1"/>
        <w:bottom w:val="single" w:sz="4" w:space="10" w:color="4472C4" w:themeColor="accent1"/>
      </w:pBdr>
      <w:shd w:val="clear" w:color="auto" w:fill="FFFFFF"/>
      <w:spacing w:before="360" w:after="360"/>
      <w:ind w:left="864" w:right="864"/>
      <w:jc w:val="center"/>
    </w:pPr>
    <w:rPr>
      <w:i/>
      <w:iCs/>
      <w:noProof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29F"/>
    <w:rPr>
      <w:rFonts w:ascii="Times New Roman" w:eastAsia="Times New Roman" w:hAnsi="Times New Roman" w:cs="Times New Roman"/>
      <w:i/>
      <w:iCs/>
      <w:noProof/>
      <w:color w:val="4472C4" w:themeColor="accent1"/>
      <w:sz w:val="24"/>
      <w:szCs w:val="24"/>
      <w:shd w:val="clear" w:color="auto" w:fill="FFFFF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29F"/>
    <w:pPr>
      <w:shd w:val="clear" w:color="auto" w:fill="FFFFFF"/>
      <w:spacing w:before="480" w:after="0" w:line="276" w:lineRule="auto"/>
      <w:outlineLvl w:val="9"/>
    </w:pPr>
    <w:rPr>
      <w:rFonts w:ascii="Calibri Light" w:hAnsi="Calibri Light"/>
      <w:color w:val="2F5496" w:themeColor="accent1" w:themeShade="BF"/>
      <w:sz w:val="28"/>
      <w:shd w:val="clear" w:color="auto" w:fill="auto"/>
      <w:lang w:eastAsia="ja-JP"/>
    </w:rPr>
  </w:style>
  <w:style w:type="character" w:customStyle="1" w:styleId="BulletListChar">
    <w:name w:val="BulletList Char"/>
    <w:basedOn w:val="DefaultParagraphFont"/>
    <w:link w:val="BulletList"/>
    <w:uiPriority w:val="99"/>
    <w:locked/>
    <w:rsid w:val="00B9229F"/>
    <w:rPr>
      <w:rFonts w:ascii="Times New Roman" w:eastAsia="Times New Roman" w:hAnsi="Times New Roman" w:cs="Times New Roman"/>
      <w:noProof/>
      <w:color w:val="000000"/>
      <w:sz w:val="24"/>
      <w:szCs w:val="24"/>
    </w:rPr>
  </w:style>
  <w:style w:type="character" w:customStyle="1" w:styleId="BulletHeadingChar">
    <w:name w:val="Bullet Heading Char"/>
    <w:basedOn w:val="DefaultParagraphFont"/>
    <w:link w:val="BulletHeading"/>
    <w:uiPriority w:val="99"/>
    <w:locked/>
    <w:rsid w:val="00B9229F"/>
    <w:rPr>
      <w:rFonts w:ascii="Times New Roman" w:eastAsia="Times New Roman" w:hAnsi="Times New Roman" w:cs="Times New Roman"/>
      <w:b/>
      <w:noProof/>
      <w:color w:val="222222"/>
      <w:sz w:val="24"/>
      <w:szCs w:val="24"/>
      <w:lang w:val="en"/>
    </w:rPr>
  </w:style>
  <w:style w:type="character" w:customStyle="1" w:styleId="BulletListChar0">
    <w:name w:val="Bullet List Char"/>
    <w:basedOn w:val="DefaultParagraphFont"/>
    <w:link w:val="BulletList0"/>
    <w:uiPriority w:val="99"/>
    <w:locked/>
    <w:rsid w:val="00B9229F"/>
    <w:rPr>
      <w:rFonts w:ascii="Times New Roman" w:eastAsia="Times New Roman" w:hAnsi="Times New Roman" w:cs="Times New Roman"/>
      <w:noProof/>
      <w:sz w:val="24"/>
      <w:szCs w:val="24"/>
      <w:shd w:val="clear" w:color="auto" w:fill="FFFFFF"/>
    </w:rPr>
  </w:style>
  <w:style w:type="character" w:customStyle="1" w:styleId="ArrowsChar">
    <w:name w:val="Arrows Char"/>
    <w:basedOn w:val="DefaultParagraphFont"/>
    <w:link w:val="Arrows"/>
    <w:uiPriority w:val="99"/>
    <w:locked/>
    <w:rsid w:val="00B9229F"/>
    <w:rPr>
      <w:rFonts w:ascii="Times New Roman" w:eastAsia="Times New Roman" w:hAnsi="Times New Roman" w:cs="Times New Roman"/>
      <w:noProof/>
      <w:sz w:val="24"/>
      <w:szCs w:val="24"/>
      <w:shd w:val="clear" w:color="auto" w:fill="FFFFFF"/>
    </w:rPr>
  </w:style>
  <w:style w:type="character" w:customStyle="1" w:styleId="PawChar">
    <w:name w:val="Paw Char"/>
    <w:basedOn w:val="ArrowsChar"/>
    <w:link w:val="Paw"/>
    <w:uiPriority w:val="99"/>
    <w:locked/>
    <w:rsid w:val="00B9229F"/>
    <w:rPr>
      <w:rFonts w:ascii="Times New Roman" w:eastAsia="Times New Roman" w:hAnsi="Times New Roman" w:cs="Times New Roman"/>
      <w:noProof/>
      <w:sz w:val="24"/>
      <w:szCs w:val="24"/>
      <w:u w:val="single"/>
      <w:shd w:val="clear" w:color="auto" w:fill="FFFFFF"/>
    </w:rPr>
  </w:style>
  <w:style w:type="paragraph" w:customStyle="1" w:styleId="graf">
    <w:name w:val="graf"/>
    <w:basedOn w:val="Normal"/>
    <w:uiPriority w:val="99"/>
    <w:rsid w:val="00B9229F"/>
    <w:pPr>
      <w:shd w:val="clear" w:color="auto" w:fill="FFFFFF"/>
      <w:spacing w:before="100" w:beforeAutospacing="1" w:after="100" w:afterAutospacing="1"/>
    </w:pPr>
    <w:rPr>
      <w:noProof/>
    </w:rPr>
  </w:style>
  <w:style w:type="paragraph" w:customStyle="1" w:styleId="bullets">
    <w:name w:val="bullets"/>
    <w:basedOn w:val="Normal"/>
    <w:uiPriority w:val="99"/>
    <w:rsid w:val="00B9229F"/>
    <w:pPr>
      <w:shd w:val="clear" w:color="auto" w:fill="FFFFFF"/>
      <w:spacing w:before="100" w:beforeAutospacing="1" w:after="100" w:afterAutospacing="1"/>
    </w:pPr>
    <w:rPr>
      <w:noProof/>
    </w:rPr>
  </w:style>
  <w:style w:type="character" w:customStyle="1" w:styleId="BBulletChar">
    <w:name w:val="BBullet Char"/>
    <w:basedOn w:val="DefaultParagraphFont"/>
    <w:link w:val="BBullet"/>
    <w:locked/>
    <w:rsid w:val="00481DCA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BBullet">
    <w:name w:val="BBullet"/>
    <w:basedOn w:val="Normal"/>
    <w:link w:val="BBulletChar"/>
    <w:qFormat/>
    <w:rsid w:val="00481DCA"/>
    <w:pPr>
      <w:numPr>
        <w:numId w:val="6"/>
      </w:numPr>
      <w:ind w:left="720"/>
      <w:contextualSpacing/>
    </w:pPr>
    <w:rPr>
      <w:noProof/>
    </w:rPr>
  </w:style>
  <w:style w:type="character" w:customStyle="1" w:styleId="IndentedChar">
    <w:name w:val="Indented Char"/>
    <w:basedOn w:val="DefaultParagraphFont"/>
    <w:link w:val="Indented"/>
    <w:locked/>
    <w:rsid w:val="00B9229F"/>
    <w:rPr>
      <w:noProof/>
      <w:shd w:val="clear" w:color="auto" w:fill="FFFFFF"/>
    </w:rPr>
  </w:style>
  <w:style w:type="paragraph" w:customStyle="1" w:styleId="Indented">
    <w:name w:val="Indented"/>
    <w:basedOn w:val="Normal"/>
    <w:link w:val="IndentedChar"/>
    <w:rsid w:val="00B9229F"/>
    <w:pPr>
      <w:shd w:val="clear" w:color="auto" w:fill="FFFFFF"/>
      <w:spacing w:after="100"/>
      <w:ind w:left="720"/>
    </w:pPr>
    <w:rPr>
      <w:noProof/>
    </w:rPr>
  </w:style>
  <w:style w:type="character" w:customStyle="1" w:styleId="ImageCenterChar">
    <w:name w:val="ImageCenter Char"/>
    <w:basedOn w:val="DefaultParagraphFont"/>
    <w:locked/>
    <w:rsid w:val="00B9229F"/>
    <w:rPr>
      <w:noProof/>
      <w:shd w:val="clear" w:color="auto" w:fill="FFFFFF"/>
    </w:rPr>
  </w:style>
  <w:style w:type="paragraph" w:customStyle="1" w:styleId="TableParagraph">
    <w:name w:val="Table Paragraph"/>
    <w:basedOn w:val="Normal"/>
    <w:uiPriority w:val="1"/>
    <w:rsid w:val="00B9229F"/>
    <w:pPr>
      <w:widowControl w:val="0"/>
      <w:shd w:val="clear" w:color="auto" w:fill="FFFFFF"/>
      <w:autoSpaceDE w:val="0"/>
      <w:autoSpaceDN w:val="0"/>
      <w:spacing w:line="228" w:lineRule="exact"/>
    </w:pPr>
    <w:rPr>
      <w:rFonts w:ascii="Book Antiqua" w:eastAsia="Book Antiqua" w:hAnsi="Book Antiqua" w:cs="Book Antiqua"/>
      <w:noProof/>
      <w:lang w:bidi="en-US"/>
    </w:rPr>
  </w:style>
  <w:style w:type="paragraph" w:customStyle="1" w:styleId="trt0xe">
    <w:name w:val="trt0xe"/>
    <w:basedOn w:val="Normal"/>
    <w:uiPriority w:val="99"/>
    <w:rsid w:val="00B9229F"/>
    <w:pPr>
      <w:shd w:val="clear" w:color="auto" w:fill="FFFFFF"/>
      <w:spacing w:before="100" w:beforeAutospacing="1" w:after="100" w:afterAutospacing="1"/>
    </w:pPr>
    <w:rPr>
      <w:noProof/>
    </w:rPr>
  </w:style>
  <w:style w:type="paragraph" w:customStyle="1" w:styleId="uiqtextpara">
    <w:name w:val="ui_qtext_para"/>
    <w:basedOn w:val="Normal"/>
    <w:uiPriority w:val="99"/>
    <w:rsid w:val="00B9229F"/>
    <w:pPr>
      <w:spacing w:before="100" w:beforeAutospacing="1" w:after="100" w:afterAutospacing="1"/>
    </w:pPr>
    <w:rPr>
      <w:noProof/>
    </w:rPr>
  </w:style>
  <w:style w:type="character" w:customStyle="1" w:styleId="NumericalListChar">
    <w:name w:val="Numerical List Char"/>
    <w:basedOn w:val="DefaultParagraphFont"/>
    <w:link w:val="NumericalList"/>
    <w:uiPriority w:val="99"/>
    <w:locked/>
    <w:rsid w:val="00B9229F"/>
    <w:rPr>
      <w:rFonts w:ascii="Times New Roman" w:eastAsia="Times New Roman" w:hAnsi="Times New Roman" w:cs="Times New Roman"/>
      <w:noProof/>
      <w:color w:val="000000" w:themeColor="text1"/>
      <w:sz w:val="24"/>
      <w:szCs w:val="24"/>
      <w:shd w:val="clear" w:color="auto" w:fill="FFFFFF"/>
    </w:rPr>
  </w:style>
  <w:style w:type="paragraph" w:customStyle="1" w:styleId="p">
    <w:name w:val="p"/>
    <w:basedOn w:val="Normal"/>
    <w:uiPriority w:val="99"/>
    <w:rsid w:val="00B9229F"/>
    <w:pPr>
      <w:shd w:val="clear" w:color="auto" w:fill="FFFFFF"/>
      <w:spacing w:before="100" w:beforeAutospacing="1" w:after="100" w:afterAutospacing="1"/>
    </w:pPr>
    <w:rPr>
      <w:noProof/>
      <w:color w:val="000000" w:themeColor="text1"/>
    </w:rPr>
  </w:style>
  <w:style w:type="character" w:customStyle="1" w:styleId="IndentedNormalChar">
    <w:name w:val="IndentedNormal Char"/>
    <w:basedOn w:val="DefaultParagraphFont"/>
    <w:link w:val="IndentedNormal"/>
    <w:locked/>
    <w:rsid w:val="00B9229F"/>
    <w:rPr>
      <w:sz w:val="20"/>
      <w:szCs w:val="20"/>
      <w:shd w:val="clear" w:color="auto" w:fill="FFFFFF"/>
    </w:rPr>
  </w:style>
  <w:style w:type="paragraph" w:customStyle="1" w:styleId="IndentedNormal">
    <w:name w:val="IndentedNormal"/>
    <w:basedOn w:val="Normal"/>
    <w:link w:val="IndentedNormalChar"/>
    <w:rsid w:val="00B9229F"/>
    <w:pPr>
      <w:shd w:val="clear" w:color="auto" w:fill="FFFFFF"/>
      <w:spacing w:before="120" w:after="200"/>
      <w:ind w:left="1080"/>
    </w:pPr>
    <w:rPr>
      <w:sz w:val="20"/>
      <w:szCs w:val="20"/>
    </w:rPr>
  </w:style>
  <w:style w:type="character" w:customStyle="1" w:styleId="TableHeadingChar">
    <w:name w:val="Table Heading Char"/>
    <w:basedOn w:val="DefaultParagraphFont"/>
    <w:link w:val="TableHeading"/>
    <w:locked/>
    <w:rsid w:val="00B9229F"/>
    <w:rPr>
      <w:b/>
      <w:bCs/>
      <w:noProof/>
      <w:color w:val="FFFFFF" w:themeColor="background1"/>
    </w:rPr>
  </w:style>
  <w:style w:type="paragraph" w:customStyle="1" w:styleId="TableHeading">
    <w:name w:val="Table Heading"/>
    <w:basedOn w:val="Normal"/>
    <w:link w:val="TableHeadingChar"/>
    <w:rsid w:val="00B9229F"/>
    <w:pPr>
      <w:jc w:val="center"/>
    </w:pPr>
    <w:rPr>
      <w:b/>
      <w:bCs/>
      <w:noProof/>
      <w:color w:val="FFFFFF" w:themeColor="background1"/>
    </w:rPr>
  </w:style>
  <w:style w:type="character" w:styleId="CommentReference">
    <w:name w:val="annotation reference"/>
    <w:basedOn w:val="DefaultParagraphFont"/>
    <w:semiHidden/>
    <w:unhideWhenUsed/>
    <w:rsid w:val="00B9229F"/>
    <w:rPr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B9229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9229F"/>
    <w:rPr>
      <w:color w:val="808080"/>
    </w:rPr>
  </w:style>
  <w:style w:type="character" w:customStyle="1" w:styleId="Heading2Char1">
    <w:name w:val="Heading 2 Char1"/>
    <w:basedOn w:val="DefaultParagraphFont"/>
    <w:link w:val="Heading2"/>
    <w:uiPriority w:val="9"/>
    <w:locked/>
    <w:rsid w:val="00B9229F"/>
    <w:rPr>
      <w:rFonts w:ascii="Times New Roman" w:eastAsia="Times New Roman" w:hAnsi="Times New Roman" w:cs="Times New Roman"/>
      <w:b/>
      <w:color w:val="00B0F0"/>
      <w:sz w:val="28"/>
      <w:szCs w:val="28"/>
    </w:rPr>
  </w:style>
  <w:style w:type="character" w:customStyle="1" w:styleId="apple-converted-space">
    <w:name w:val="apple-converted-space"/>
    <w:basedOn w:val="DefaultParagraphFont"/>
    <w:rsid w:val="00B9229F"/>
  </w:style>
  <w:style w:type="character" w:customStyle="1" w:styleId="UnresolvedMention1">
    <w:name w:val="Unresolved Mention1"/>
    <w:basedOn w:val="DefaultParagraphFont"/>
    <w:uiPriority w:val="99"/>
    <w:semiHidden/>
    <w:rsid w:val="00B9229F"/>
    <w:rPr>
      <w:color w:val="605E5C"/>
      <w:shd w:val="clear" w:color="auto" w:fill="E1DFDD"/>
    </w:rPr>
  </w:style>
  <w:style w:type="character" w:customStyle="1" w:styleId="js-subbuzztitle-text">
    <w:name w:val="js-subbuzz__title-text"/>
    <w:basedOn w:val="DefaultParagraphFont"/>
    <w:rsid w:val="00B9229F"/>
  </w:style>
  <w:style w:type="character" w:customStyle="1" w:styleId="small-caps">
    <w:name w:val="small-caps"/>
    <w:basedOn w:val="DefaultParagraphFont"/>
    <w:rsid w:val="00B9229F"/>
  </w:style>
  <w:style w:type="character" w:customStyle="1" w:styleId="boldtext">
    <w:name w:val="bold_text"/>
    <w:basedOn w:val="DefaultParagraphFont"/>
    <w:rsid w:val="00B9229F"/>
  </w:style>
  <w:style w:type="character" w:customStyle="1" w:styleId="ref-journal">
    <w:name w:val="ref-journal"/>
    <w:basedOn w:val="DefaultParagraphFont"/>
    <w:rsid w:val="00B9229F"/>
  </w:style>
  <w:style w:type="character" w:customStyle="1" w:styleId="SSENumber">
    <w:name w:val="SSENumber"/>
    <w:basedOn w:val="DefaultParagraphFont"/>
    <w:rsid w:val="00B9229F"/>
    <w:rPr>
      <w:rFonts w:ascii="Arial" w:hAnsi="Arial" w:cs="Arial" w:hint="default"/>
      <w:b w:val="0"/>
      <w:bCs w:val="0"/>
      <w:i w:val="0"/>
      <w:iCs w:val="0"/>
      <w:color w:val="0000FF"/>
      <w:sz w:val="20"/>
    </w:rPr>
  </w:style>
  <w:style w:type="character" w:customStyle="1" w:styleId="epub-sectionstate">
    <w:name w:val="epub-section__state"/>
    <w:basedOn w:val="DefaultParagraphFont"/>
    <w:rsid w:val="00B9229F"/>
  </w:style>
  <w:style w:type="character" w:customStyle="1" w:styleId="epub-sectiondate">
    <w:name w:val="epub-section__date"/>
    <w:basedOn w:val="DefaultParagraphFont"/>
    <w:rsid w:val="00B9229F"/>
  </w:style>
  <w:style w:type="character" w:customStyle="1" w:styleId="cit">
    <w:name w:val="cit"/>
    <w:basedOn w:val="DefaultParagraphFont"/>
    <w:rsid w:val="00B9229F"/>
  </w:style>
  <w:style w:type="character" w:customStyle="1" w:styleId="fm-vol-iss-date">
    <w:name w:val="fm-vol-iss-date"/>
    <w:basedOn w:val="DefaultParagraphFont"/>
    <w:rsid w:val="00B9229F"/>
  </w:style>
  <w:style w:type="character" w:customStyle="1" w:styleId="doi">
    <w:name w:val="doi"/>
    <w:basedOn w:val="DefaultParagraphFont"/>
    <w:rsid w:val="00B9229F"/>
  </w:style>
  <w:style w:type="character" w:customStyle="1" w:styleId="Caption1">
    <w:name w:val="Caption1"/>
    <w:basedOn w:val="DefaultParagraphFont"/>
    <w:rsid w:val="00B9229F"/>
  </w:style>
  <w:style w:type="character" w:customStyle="1" w:styleId="attribution">
    <w:name w:val="attribution"/>
    <w:basedOn w:val="DefaultParagraphFont"/>
    <w:rsid w:val="00B9229F"/>
  </w:style>
  <w:style w:type="character" w:customStyle="1" w:styleId="mixed-citation">
    <w:name w:val="mixed-citation"/>
    <w:basedOn w:val="DefaultParagraphFont"/>
    <w:rsid w:val="00B9229F"/>
  </w:style>
  <w:style w:type="character" w:customStyle="1" w:styleId="ref-title">
    <w:name w:val="ref-title"/>
    <w:basedOn w:val="DefaultParagraphFont"/>
    <w:rsid w:val="00B9229F"/>
  </w:style>
  <w:style w:type="character" w:customStyle="1" w:styleId="ref-vol">
    <w:name w:val="ref-vol"/>
    <w:basedOn w:val="DefaultParagraphFont"/>
    <w:rsid w:val="00B9229F"/>
  </w:style>
  <w:style w:type="character" w:customStyle="1" w:styleId="nowrap">
    <w:name w:val="nowrap"/>
    <w:basedOn w:val="DefaultParagraphFont"/>
    <w:rsid w:val="00B9229F"/>
  </w:style>
  <w:style w:type="character" w:customStyle="1" w:styleId="citation-doi">
    <w:name w:val="citation-doi"/>
    <w:basedOn w:val="DefaultParagraphFont"/>
    <w:rsid w:val="00B9229F"/>
  </w:style>
  <w:style w:type="character" w:customStyle="1" w:styleId="authors-list-item">
    <w:name w:val="authors-list-item"/>
    <w:basedOn w:val="DefaultParagraphFont"/>
    <w:rsid w:val="00B9229F"/>
  </w:style>
  <w:style w:type="character" w:customStyle="1" w:styleId="author-sup-separator">
    <w:name w:val="author-sup-separator"/>
    <w:basedOn w:val="DefaultParagraphFont"/>
    <w:rsid w:val="00B9229F"/>
  </w:style>
  <w:style w:type="character" w:customStyle="1" w:styleId="comma">
    <w:name w:val="comma"/>
    <w:basedOn w:val="DefaultParagraphFont"/>
    <w:rsid w:val="00B9229F"/>
  </w:style>
  <w:style w:type="character" w:customStyle="1" w:styleId="title-text">
    <w:name w:val="title-text"/>
    <w:basedOn w:val="DefaultParagraphFont"/>
    <w:rsid w:val="00B9229F"/>
  </w:style>
  <w:style w:type="character" w:customStyle="1" w:styleId="qlinkcontainer">
    <w:name w:val="qlink_container"/>
    <w:basedOn w:val="DefaultParagraphFont"/>
    <w:rsid w:val="00B9229F"/>
  </w:style>
  <w:style w:type="table" w:customStyle="1" w:styleId="TableGrid1">
    <w:name w:val="Table Grid1"/>
    <w:basedOn w:val="TableNormal"/>
    <w:next w:val="TableGrid"/>
    <w:uiPriority w:val="59"/>
    <w:rsid w:val="00B9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B9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uiPriority w:val="59"/>
    <w:rsid w:val="00B9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uiPriority w:val="39"/>
    <w:rsid w:val="00B9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uiPriority w:val="59"/>
    <w:rsid w:val="00B9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CC5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s-block">
    <w:name w:val="fs-block"/>
    <w:basedOn w:val="DefaultParagraphFont"/>
    <w:rsid w:val="00240F25"/>
  </w:style>
  <w:style w:type="character" w:customStyle="1" w:styleId="reviewqualifier09f24iy9mb">
    <w:name w:val="reviewqualifier__09f24__iy9mb"/>
    <w:basedOn w:val="DefaultParagraphFont"/>
    <w:rsid w:val="00240F25"/>
  </w:style>
  <w:style w:type="paragraph" w:customStyle="1" w:styleId="comment09f24d0cxf">
    <w:name w:val="comment__09f24__d0cxf"/>
    <w:basedOn w:val="Normal"/>
    <w:rsid w:val="00240F25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F0F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er-number-label">
    <w:name w:val="header-number-label"/>
    <w:basedOn w:val="DefaultParagraphFont"/>
    <w:rsid w:val="00C452D4"/>
  </w:style>
  <w:style w:type="paragraph" w:customStyle="1" w:styleId="selectable-text">
    <w:name w:val="selectable-text"/>
    <w:basedOn w:val="Normal"/>
    <w:rsid w:val="00E45C1F"/>
    <w:pPr>
      <w:spacing w:before="100" w:beforeAutospacing="1" w:after="100" w:afterAutospacing="1"/>
    </w:pPr>
  </w:style>
  <w:style w:type="character" w:customStyle="1" w:styleId="selectable-text1">
    <w:name w:val="selectable-text1"/>
    <w:basedOn w:val="DefaultParagraphFont"/>
    <w:rsid w:val="00E45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7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8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5807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0265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4403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267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92604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232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068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576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011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277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599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1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3105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422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597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454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431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050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146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02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30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0115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206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692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652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813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36793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070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592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780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56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786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747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776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719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4332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624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262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480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1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3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14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21631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9880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2036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99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939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528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753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91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42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4663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778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452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838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981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107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3504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4750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698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2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751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190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390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619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8193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476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987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680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500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459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6861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35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811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57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854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88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61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150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69014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4664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1112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132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086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398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707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843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773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685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478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819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542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080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5429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2419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6015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56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724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5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450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235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72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908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8241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680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101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31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524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507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691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04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194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002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329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62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994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4762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10933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6406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6905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584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268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409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461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221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28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1540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688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23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509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850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14858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659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3229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35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528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195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9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158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912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47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7817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726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7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71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69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818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38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07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360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660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288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27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120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3044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9742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3775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824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72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258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605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442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430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02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7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862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970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083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898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72786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3491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2002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760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714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439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935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44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546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324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9506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390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903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836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190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098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03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844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924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061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1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396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655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14657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1110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2768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101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759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594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892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1226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606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835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427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3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038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932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28316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405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6565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936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464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604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435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085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431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738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367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696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975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385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547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490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342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76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493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225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314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18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7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303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1765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3168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5969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084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09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475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713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294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863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916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309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980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342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411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31344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9198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0910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027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660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774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751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089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8094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788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3694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736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606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42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891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78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363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98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313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531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541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19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629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560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27758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478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3439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966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879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833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189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719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106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2563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594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099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0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31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36236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8894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79571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1883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1665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87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575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141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392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747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380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125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9922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99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854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795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369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712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341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08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716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685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725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72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2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91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83925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7182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3355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931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133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85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354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204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780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8311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357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619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832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658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72206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9588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9451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100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255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7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532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74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7080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035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608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471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187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085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8095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75710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1856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4117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015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670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95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189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787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78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5769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717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15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56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991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33183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904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32528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9087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2458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641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39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587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0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687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942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593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4556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694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03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539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309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0741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9105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292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563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985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070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812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12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071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2802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961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603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165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201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50044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031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6022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198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74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206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095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538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146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41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88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734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996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441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335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553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582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27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872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099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541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91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122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039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89183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2185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4920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216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407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62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790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341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1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2673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090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050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550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243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0485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975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0970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491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654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983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95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794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049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8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3728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355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744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39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37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642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208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56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295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360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310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75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738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334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94077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8955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8622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88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704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388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487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588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62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8630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867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361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598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158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74057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480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5960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738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05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803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393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241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231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855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283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976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247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875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782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369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976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1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574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116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259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00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060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723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239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2083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0919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80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990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530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526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252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519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5693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944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941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795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912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18208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4051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0273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31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84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937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992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749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75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358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7410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771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752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577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145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630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459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18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856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934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040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8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660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773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56001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2162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9910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134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42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989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504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9714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628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849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61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194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10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3314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32059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7588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3656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326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172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406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253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610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116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245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5731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416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96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599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000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25881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036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6793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641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155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964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954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734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567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7546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21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0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681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6121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43143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5812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1362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044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734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438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146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207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6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56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5368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77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917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607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16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799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4474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64272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9353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7357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160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782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986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275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765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63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2750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784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309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037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1331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10593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951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5726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381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861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591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58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378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373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179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866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888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644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04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838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8180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11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7649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896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707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745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806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81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2535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372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378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625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951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92196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053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5960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233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780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67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283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740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8823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317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5456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178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911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800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02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70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5114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931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7513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4402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763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20579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1067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9587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414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11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008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072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7294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558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3654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468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410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700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796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31911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5783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2872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74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373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5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420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297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279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644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4508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811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595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161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939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82600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786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0625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495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82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735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987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4637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40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541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674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62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537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825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08804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7656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7875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42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511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57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030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675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471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252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7471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263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483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141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0405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32273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4034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7379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3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156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774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032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620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054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6166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806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737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7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143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082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287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6691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649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493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77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625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867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16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443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297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625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705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781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855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624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7789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007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02388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1800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237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4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126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27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52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01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883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8211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607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124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10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086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90367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3615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9259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92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869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994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144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249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719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126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1856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912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395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073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6597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70352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1390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1753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081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519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199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487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539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640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000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023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399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776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470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51970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3481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3637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57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709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762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16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625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5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435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1623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641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425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47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757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716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2744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729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30670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1247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167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300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707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321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577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3827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695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2892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011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378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173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3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15821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1209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876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096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65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31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608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397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894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577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5988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2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932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854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377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44504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8854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7664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571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880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818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114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4575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27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9629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079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349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81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405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61733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4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6666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756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249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352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973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459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256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631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7656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603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707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711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6733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33214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8648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1055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779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522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686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909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550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173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0935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792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402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630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479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93343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9598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2208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363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949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16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433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018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390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43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961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689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580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309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462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35142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9243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1957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878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877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941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022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5159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86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6970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451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512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244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0623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85313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0801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022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276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108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831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524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493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614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69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1512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35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791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087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4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7139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687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0994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837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08094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953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149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540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101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833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144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30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60366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345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08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337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938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29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5988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53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575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7435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476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10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5084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074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65937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58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469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67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697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724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6826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29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543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9290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48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756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0794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561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7699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389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59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007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309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30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5605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9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090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9455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586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609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238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892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8731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808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394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143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891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229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416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17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680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019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731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558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063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8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2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3997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31" w:color="E5E7EB"/>
                <w:bottom w:val="single" w:sz="2" w:space="0" w:color="E5E7EB"/>
                <w:right w:val="single" w:sz="2" w:space="31" w:color="E5E7EB"/>
              </w:divBdr>
              <w:divsChild>
                <w:div w:id="1555894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554336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29132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</w:div>
                <w:div w:id="419450966">
                  <w:marLeft w:val="0"/>
                  <w:marRight w:val="0"/>
                  <w:marTop w:val="0"/>
                  <w:marBottom w:val="0"/>
                  <w:divBdr>
                    <w:top w:val="single" w:sz="2" w:space="3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8197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36927407">
                      <w:marLeft w:val="0"/>
                      <w:marRight w:val="0"/>
                      <w:marTop w:val="0"/>
                      <w:marBottom w:val="450"/>
                      <w:divBdr>
                        <w:top w:val="single" w:sz="6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</w:div>
                    <w:div w:id="410080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294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993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5907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0423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1284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819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0201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1539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19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71088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367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4054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6440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03090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3586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535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787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7269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3684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796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60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833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2688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31853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37199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209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1239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1255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10612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89269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460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248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5927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8161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692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0252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4844426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574516976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12" w:space="4" w:color="auto"/>
                                        <w:right w:val="single" w:sz="2" w:space="0" w:color="auto"/>
                                      </w:divBdr>
                                      <w:divsChild>
                                        <w:div w:id="1928268251">
                                          <w:marLeft w:val="-75"/>
                                          <w:marRight w:val="-75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772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4" w:color="E5E7EB"/>
                                                <w:bottom w:val="single" w:sz="2" w:space="0" w:color="E5E7EB"/>
                                                <w:right w:val="single" w:sz="2" w:space="4" w:color="E5E7EB"/>
                                              </w:divBdr>
                                              <w:divsChild>
                                                <w:div w:id="175736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01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4" w:color="E5E7EB"/>
                                                <w:bottom w:val="single" w:sz="2" w:space="0" w:color="E5E7EB"/>
                                                <w:right w:val="single" w:sz="2" w:space="4" w:color="E5E7EB"/>
                                              </w:divBdr>
                                              <w:divsChild>
                                                <w:div w:id="1336030866">
                                                  <w:marLeft w:val="0"/>
                                                  <w:marRight w:val="0"/>
                                                  <w:marTop w:val="405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4767708">
                                      <w:marLeft w:val="-75"/>
                                      <w:marRight w:val="-75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2611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4" w:color="E5E7EB"/>
                                            <w:bottom w:val="single" w:sz="2" w:space="0" w:color="E5E7EB"/>
                                            <w:right w:val="single" w:sz="2" w:space="4" w:color="E5E7EB"/>
                                          </w:divBdr>
                                          <w:divsChild>
                                            <w:div w:id="1191214877">
                                              <w:marLeft w:val="-75"/>
                                              <w:marRight w:val="-75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7446945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6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5144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4" w:color="E5E7EB"/>
                                                        <w:bottom w:val="single" w:sz="2" w:space="0" w:color="E5E7EB"/>
                                                        <w:right w:val="single" w:sz="2" w:space="4" w:color="E5E7EB"/>
                                                      </w:divBdr>
                                                    </w:div>
                                                    <w:div w:id="19716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4" w:color="E5E7EB"/>
                                                        <w:bottom w:val="single" w:sz="2" w:space="0" w:color="E5E7EB"/>
                                                        <w:right w:val="single" w:sz="2" w:space="4" w:color="E5E7EB"/>
                                                      </w:divBdr>
                                                      <w:divsChild>
                                                        <w:div w:id="975722076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92563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4" w:color="E5E7EB"/>
                                                                <w:bottom w:val="single" w:sz="2" w:space="0" w:color="E5E7EB"/>
                                                                <w:right w:val="single" w:sz="2" w:space="4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486260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77600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4" w:color="E5E7EB"/>
                                                                <w:bottom w:val="single" w:sz="2" w:space="0" w:color="E5E7EB"/>
                                                                <w:right w:val="single" w:sz="2" w:space="4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79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4" w:color="E5E7EB"/>
                                            <w:bottom w:val="single" w:sz="2" w:space="0" w:color="E5E7EB"/>
                                            <w:right w:val="single" w:sz="2" w:space="4" w:color="E5E7EB"/>
                                          </w:divBdr>
                                          <w:divsChild>
                                            <w:div w:id="199325002">
                                              <w:marLeft w:val="-75"/>
                                              <w:marRight w:val="-75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6931705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6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5814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4" w:color="E5E7EB"/>
                                                        <w:bottom w:val="single" w:sz="2" w:space="0" w:color="E5E7EB"/>
                                                        <w:right w:val="single" w:sz="2" w:space="4" w:color="E5E7EB"/>
                                                      </w:divBdr>
                                                    </w:div>
                                                    <w:div w:id="4092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4" w:color="E5E7EB"/>
                                                        <w:bottom w:val="single" w:sz="2" w:space="0" w:color="E5E7EB"/>
                                                        <w:right w:val="single" w:sz="2" w:space="4" w:color="E5E7EB"/>
                                                      </w:divBdr>
                                                      <w:divsChild>
                                                        <w:div w:id="1315455523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6356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4" w:color="E5E7EB"/>
                                                                <w:bottom w:val="single" w:sz="2" w:space="0" w:color="E5E7EB"/>
                                                                <w:right w:val="single" w:sz="2" w:space="4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972503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3334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4" w:color="E5E7EB"/>
                                                                <w:bottom w:val="single" w:sz="2" w:space="0" w:color="E5E7EB"/>
                                                                <w:right w:val="single" w:sz="2" w:space="4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9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2265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8287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8431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2443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7347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31091862">
                      <w:marLeft w:val="0"/>
                      <w:marRight w:val="0"/>
                      <w:marTop w:val="0"/>
                      <w:marBottom w:val="36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36245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8452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886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0790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347754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513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857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667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040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558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87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56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8226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7085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8041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6980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8984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38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79726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4551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4615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62473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872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1539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9767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7301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9276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1819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075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36112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26982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3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21928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809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77243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947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9368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2681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88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8204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5E7EB"/>
                                <w:left w:val="single" w:sz="6" w:space="0" w:color="E5E7EB"/>
                                <w:bottom w:val="single" w:sz="6" w:space="0" w:color="E5E7EB"/>
                                <w:right w:val="single" w:sz="6" w:space="0" w:color="E5E7EB"/>
                              </w:divBdr>
                              <w:divsChild>
                                <w:div w:id="55859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5732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0455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24927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2275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36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23443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697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24086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8548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71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16810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8219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29047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2370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69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65434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7067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92630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7660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45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80636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6742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5644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0469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555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56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775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5E7EB"/>
                                <w:left w:val="single" w:sz="6" w:space="0" w:color="E5E7EB"/>
                                <w:bottom w:val="single" w:sz="6" w:space="0" w:color="E5E7EB"/>
                                <w:right w:val="single" w:sz="6" w:space="0" w:color="E5E7EB"/>
                              </w:divBdr>
                              <w:divsChild>
                                <w:div w:id="11372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8970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0940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44709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4720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42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23836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2230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26712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4873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62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191666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3519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75170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9476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4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168558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5563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4981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927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6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174063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01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9456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8864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455374">
                  <w:marLeft w:val="0"/>
                  <w:marRight w:val="0"/>
                  <w:marTop w:val="0"/>
                  <w:marBottom w:val="0"/>
                  <w:divBdr>
                    <w:top w:val="single" w:sz="2" w:space="3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5134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00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2881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803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6687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1444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8008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61166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6182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25409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0744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8956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6384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009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9153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2112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837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547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32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0496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9825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3983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87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69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8170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9615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4872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893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68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5308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2944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6739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27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38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945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5962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609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38831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63409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81687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19754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598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455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530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4243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056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7725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36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0514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2280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8018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3488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2388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7038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518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265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941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97880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7584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35064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60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9228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0357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4643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3844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8664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91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34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05801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2273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95074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141407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18" w:color="E5E7EB"/>
                <w:bottom w:val="single" w:sz="2" w:space="0" w:color="E5E7EB"/>
                <w:right w:val="single" w:sz="2" w:space="18" w:color="E5E7EB"/>
              </w:divBdr>
              <w:divsChild>
                <w:div w:id="1227377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4987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072242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0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8447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08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40638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8969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91353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42881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270536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8" w:color="E5E7EB"/>
                <w:bottom w:val="single" w:sz="2" w:space="0" w:color="E5E7EB"/>
                <w:right w:val="single" w:sz="2" w:space="18" w:color="E5E7EB"/>
              </w:divBdr>
            </w:div>
            <w:div w:id="1060401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167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909286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63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9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35338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7933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0171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18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445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152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38694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594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8925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934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818980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4843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85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314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617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68316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0282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8639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401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377133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319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118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888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295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99401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8549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6735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16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458249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8412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340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909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4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39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3172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0148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515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499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32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212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1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8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9053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59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25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785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25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810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536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770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2329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06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861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527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2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8760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4647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2632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95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637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01368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962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760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215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718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441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1303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57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47372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90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160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441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806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751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605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82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185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863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443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412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62909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332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69872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933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482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631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734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757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8474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3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644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7709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60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562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662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85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2354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992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515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05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595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8359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26174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67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672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9714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693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69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10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70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29854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797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876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47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913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5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830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68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115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3732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457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122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15734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40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16815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683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653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887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393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006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5286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40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252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0721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013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100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318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83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504219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052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573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490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8528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0417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071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90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621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7815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554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85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7384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160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531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909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61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433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881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391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537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15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477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388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510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447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159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37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90631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0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77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128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136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401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29334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95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588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8910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703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235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5944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614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1487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617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719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881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046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0334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117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643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451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3694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865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793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0589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933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58349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692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719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481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797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294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626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646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450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8418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456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670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939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2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64231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848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690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729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787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7682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66957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24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530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28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2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595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7504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55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3093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325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373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528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88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044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09081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0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483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2554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155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853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6509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31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77666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887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882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276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7059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473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778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1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97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5703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168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2954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03123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2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039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952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22398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11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770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649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325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12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7305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18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67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8787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083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387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826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12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98175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583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889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107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55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826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144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657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01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2549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066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8199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0326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7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27798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465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042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368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707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588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768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97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550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476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823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270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891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08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43300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74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890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4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100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8962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8039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083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115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3370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285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817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067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281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92614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711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42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860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348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885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74568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71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868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4719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018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174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6908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1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42368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59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180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414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729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253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8670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25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409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6947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438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4638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9837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50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37022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877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83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083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41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863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7230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581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256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7679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699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820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219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328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9911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537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875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100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459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380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4238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92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943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5638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052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3973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772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014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49251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200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093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053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981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017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30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20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25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9740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958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948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024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34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3131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228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641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020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143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148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973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7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202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786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768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6663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359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187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70619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816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555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327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63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682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846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62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529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8288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197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307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12736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04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99768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451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72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506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338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750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28693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964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919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0565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065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3039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2643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13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08370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054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957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960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069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801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963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59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643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4456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464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307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156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353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28369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738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083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281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134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028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8347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47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56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794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041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642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528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85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304726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751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73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28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013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929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9639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939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675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2449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710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528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115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10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40767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19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119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794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882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309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1964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44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22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0165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190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180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9952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2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4808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848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1419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70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06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876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383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9550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237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749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469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819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51538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449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51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946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076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04138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82204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8173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476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141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12880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85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091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514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849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80534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73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2280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801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32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28565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928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209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853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657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177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6445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6587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012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947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66365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55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2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039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73975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6670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290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615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648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4445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483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62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45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02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257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140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63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076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083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866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27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773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2403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87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001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08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865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28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576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76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391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25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295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3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1814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702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890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624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930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722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173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067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975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48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863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98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0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4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47812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4479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3054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341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390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426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065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249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10154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407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9909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927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90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128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960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032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015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5747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694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228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809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4946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60563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6957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5733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78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76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309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250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069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725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4069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464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844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679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137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17710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1374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3461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0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053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808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259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80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638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435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31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11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90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456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24076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7122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2743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42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8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478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26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89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33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8885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174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971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659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029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44458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141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5385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448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396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936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537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71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953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8299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8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228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154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439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72344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9144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8457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530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496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213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791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926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43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0383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42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769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63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960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06525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0865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0603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656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709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345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604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522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014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3071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435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819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435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750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50428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2417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8517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933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276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03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227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283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865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1377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38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130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177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87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5694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5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9826">
          <w:marLeft w:val="0"/>
          <w:marRight w:val="9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3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841764">
          <w:marLeft w:val="0"/>
          <w:marRight w:val="9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6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46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4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94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7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0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9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4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0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94267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7889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5069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975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948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698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732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827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66401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0445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6482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34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102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354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987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546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760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4851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849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660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13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015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23343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8556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1760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171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40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059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448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055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276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7344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982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784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829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379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92914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5997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5077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795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38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286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031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51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042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1656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680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614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52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186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27448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14598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4649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87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523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860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530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043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905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4552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046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946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728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329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1866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6119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8996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460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737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48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020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590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80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3475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433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10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614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441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92204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3265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040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275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233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873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683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9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022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005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20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216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488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691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25758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552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8202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628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303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789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187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220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696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5539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672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945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29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775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6785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0415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7759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108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507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623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307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5209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930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2797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162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996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604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6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01602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7287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064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092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118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544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314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135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729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076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33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704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08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138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2765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60568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076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9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296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896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404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889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26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3706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09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574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949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182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7716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2881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6904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124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160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454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94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35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875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6242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210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10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341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1084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34556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4028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2444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375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398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34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766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573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419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964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83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207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365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994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95138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346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117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755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611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935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074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163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174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5331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411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834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221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736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31098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8034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9760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486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651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707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746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1774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23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300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171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278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409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4582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4436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5729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502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080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654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221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733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8709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777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9434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70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946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149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727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11493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7864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1431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931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959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024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351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755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623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422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832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244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236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7502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055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8750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0448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37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516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844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935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2305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25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6557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82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04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328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886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97805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2048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9119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842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31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45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543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3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240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303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51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1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871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306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22549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9591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8358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607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43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695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63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5736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613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2526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58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933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079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518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73638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7350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9841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677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616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67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74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3711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135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3330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333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054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785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445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8058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6106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4778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302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415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742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530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974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631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8942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449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308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116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827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89884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3157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8847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73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778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703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273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292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050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655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765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891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43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3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7119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0519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4858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86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782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1454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184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349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307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710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008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9762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302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62848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111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127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71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47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628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1705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08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868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5714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510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157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24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874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87766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24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94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516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654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14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309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164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412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602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201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687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5514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8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28193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237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586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687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079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24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7853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55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1583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765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656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38580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10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6535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66502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765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24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355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19833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75305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8431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245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547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356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2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0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3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9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13032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32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7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4459">
              <w:marLeft w:val="1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3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50130">
                              <w:marLeft w:val="-90"/>
                              <w:marRight w:val="-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8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3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1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1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1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47061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37621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1690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74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430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564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434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994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65665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6624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211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68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782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69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37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8984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98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6031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878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671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498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5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8820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35759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3035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13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350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078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34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1110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22401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0426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152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361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68315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2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613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899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184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31338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1514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3188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43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043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45808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95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478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944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544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42387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2200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9934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071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844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53824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698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59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576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3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18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95744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91471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141178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99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7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06058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82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3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15066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62574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618741">
          <w:marLeft w:val="0"/>
          <w:marRight w:val="0"/>
          <w:marTop w:val="1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4864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281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494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2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4341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9485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6450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67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267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747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199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916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3592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448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4898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0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98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46886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513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346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2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420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386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77357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33280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2893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684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634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2669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04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18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647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737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lia\Documents\Custom%20Office%20Templates\Template%20Master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SNOikL8rjWrhS5psfFRME1gRcg==">AMUW2mX9b2d1kK47YRwrBqbw0MYSbEbPHqRftJ93tp7Ptynho6ixIh0/FxrpydTABY/6wGd9Uzul4y+5w1qsHsogQoGX/tLjarSye8z+Cl/mCIJuCi4dJAeGmwO7xTZ/TTg9ttMUby+XhrlV5NxNf+sOBgCvueBFsOxJjsjSWN8Jl4L82ZywRapqxAwAiUl9K7tLGVTQuGQie56BvzKeuEwmWDq9aYLETCXmduwaoKK/un6BrUxI3ojllfjJdALzSEfr3inxIEwU3ew8olx1r5Ol05PVgOvy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Master</Template>
  <TotalTime>0</TotalTime>
  <Pages>1</Pages>
  <Words>275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dilia</dc:creator>
  <cp:lastModifiedBy>Dilia</cp:lastModifiedBy>
  <cp:revision>2</cp:revision>
  <dcterms:created xsi:type="dcterms:W3CDTF">2024-07-25T14:50:00Z</dcterms:created>
  <dcterms:modified xsi:type="dcterms:W3CDTF">2024-07-25T14:50:00Z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faca6e5b43ec5309ff6268d31bfaa68aea056954b7057d2e983a27c674ccc492</vt:lpwstr>
  </property>
</Properties>
</file>